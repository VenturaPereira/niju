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1A309" w14:textId="77777777" w:rsidR="001B540A" w:rsidRPr="00D176F0" w:rsidRDefault="00D34542" w:rsidP="009213D9">
      <w:pPr>
        <w:pStyle w:val="CompanyName"/>
        <w:framePr w:h="1920" w:wrap="notBeside" w:anchorLock="1"/>
        <w:rPr>
          <w:lang w:val="pt-PT"/>
        </w:rPr>
      </w:pPr>
      <w:r w:rsidRPr="00D176F0">
        <w:rPr>
          <w:lang w:val="pt-PT"/>
        </w:rPr>
        <w:t>Faculdade de engenharia da universidade do porto</w:t>
      </w:r>
    </w:p>
    <w:p w14:paraId="5BC84924" w14:textId="71041B04" w:rsidR="001B540A" w:rsidRPr="00D176F0" w:rsidRDefault="00CD6DFE">
      <w:pPr>
        <w:pStyle w:val="TitleCover"/>
        <w:rPr>
          <w:lang w:val="pt-PT"/>
        </w:rPr>
      </w:pPr>
      <w:r w:rsidRPr="00D176F0">
        <w:rPr>
          <w:lang w:val="pt-PT"/>
        </w:rPr>
        <w:t>PROGRAMAÇÃO EM LÓGICA</w:t>
      </w:r>
      <w:r w:rsidR="00A73969" w:rsidRPr="00D176F0">
        <w:rPr>
          <w:lang w:val="pt-PT"/>
        </w:rPr>
        <w:t xml:space="preserve"> – </w:t>
      </w:r>
      <w:r w:rsidRPr="00D176F0">
        <w:rPr>
          <w:lang w:val="pt-PT"/>
        </w:rPr>
        <w:t>TP1 – NI-JU2</w:t>
      </w:r>
    </w:p>
    <w:p w14:paraId="2DAABEC0" w14:textId="544F280B" w:rsidR="001B540A" w:rsidRPr="00D176F0" w:rsidRDefault="00A73969">
      <w:pPr>
        <w:pStyle w:val="SubtitleCover"/>
        <w:rPr>
          <w:lang w:val="pt-PT"/>
        </w:rPr>
      </w:pPr>
      <w:r w:rsidRPr="00D176F0">
        <w:rPr>
          <w:lang w:val="pt-PT"/>
        </w:rPr>
        <w:t>jOÃO PEDRO FURRIEL DE MOURA PINHEIRO</w:t>
      </w:r>
      <w:r w:rsidR="00CD6DFE" w:rsidRPr="00D176F0">
        <w:rPr>
          <w:lang w:val="pt-PT"/>
        </w:rPr>
        <w:t xml:space="preserve"> – up201104913</w:t>
      </w:r>
    </w:p>
    <w:p w14:paraId="2E417934" w14:textId="49814BB4" w:rsidR="00B121C0" w:rsidRPr="00D176F0" w:rsidRDefault="00A73969" w:rsidP="00B121C0">
      <w:pPr>
        <w:pStyle w:val="SubtitleCover"/>
        <w:rPr>
          <w:lang w:val="pt-PT"/>
        </w:rPr>
      </w:pPr>
      <w:r w:rsidRPr="00D176F0">
        <w:rPr>
          <w:lang w:val="pt-PT"/>
        </w:rPr>
        <w:t>VENTURA DE SOUSA</w:t>
      </w:r>
      <w:r w:rsidR="00CD6DFE" w:rsidRPr="00D176F0">
        <w:rPr>
          <w:lang w:val="pt-PT"/>
        </w:rPr>
        <w:t xml:space="preserve"> </w:t>
      </w:r>
      <w:r w:rsidRPr="00D176F0">
        <w:rPr>
          <w:lang w:val="pt-PT"/>
        </w:rPr>
        <w:t>PEREIA</w:t>
      </w:r>
      <w:r w:rsidR="00CD6DFE" w:rsidRPr="00D176F0">
        <w:rPr>
          <w:lang w:val="pt-PT"/>
        </w:rPr>
        <w:t xml:space="preserve"> – up201404690</w:t>
      </w:r>
    </w:p>
    <w:p w14:paraId="63C4A38F" w14:textId="2EBDFC35" w:rsidR="00B121C0" w:rsidRPr="00D176F0" w:rsidRDefault="00B121C0" w:rsidP="00B121C0">
      <w:pPr>
        <w:pStyle w:val="TitleCover"/>
        <w:spacing w:before="480" w:after="480"/>
        <w:rPr>
          <w:sz w:val="22"/>
          <w:szCs w:val="22"/>
          <w:lang w:val="pt-PT"/>
        </w:rPr>
      </w:pPr>
      <w:r w:rsidRPr="00D176F0">
        <w:rPr>
          <w:sz w:val="22"/>
          <w:szCs w:val="22"/>
          <w:lang w:val="pt-PT"/>
        </w:rPr>
        <w:t>12 de Novembro de 2017</w:t>
      </w:r>
    </w:p>
    <w:p w14:paraId="0A6488F8" w14:textId="5BE6F79C" w:rsidR="001B540A" w:rsidRPr="00D176F0" w:rsidRDefault="001B540A" w:rsidP="00A73969">
      <w:pPr>
        <w:pStyle w:val="CorpodeTexto"/>
        <w:ind w:firstLine="0"/>
        <w:rPr>
          <w:lang w:val="pt-PT"/>
        </w:rPr>
      </w:pPr>
    </w:p>
    <w:p w14:paraId="2EFA5DB0" w14:textId="77777777" w:rsidR="00A63267" w:rsidRPr="00D176F0" w:rsidRDefault="00A63267" w:rsidP="00A73969">
      <w:pPr>
        <w:pStyle w:val="CorpodeTexto"/>
        <w:ind w:firstLine="0"/>
        <w:rPr>
          <w:lang w:val="pt-PT"/>
        </w:rPr>
        <w:sectPr w:rsidR="00A63267" w:rsidRPr="00D176F0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14:paraId="10E0F764" w14:textId="217F5FB7" w:rsidR="00A63267" w:rsidRPr="00D176F0" w:rsidRDefault="00A63267" w:rsidP="00A63267">
      <w:pPr>
        <w:rPr>
          <w:caps/>
          <w:spacing w:val="60"/>
          <w:kern w:val="20"/>
          <w:sz w:val="44"/>
          <w:lang w:val="pt-PT"/>
        </w:rPr>
      </w:pPr>
      <w:r w:rsidRPr="00D176F0">
        <w:rPr>
          <w:lang w:val="pt-PT"/>
        </w:rPr>
        <w:lastRenderedPageBreak/>
        <w:br w:type="page"/>
      </w:r>
    </w:p>
    <w:p w14:paraId="34F16755" w14:textId="77777777" w:rsidR="00A63267" w:rsidRPr="00D176F0" w:rsidRDefault="00A63267" w:rsidP="00A63267">
      <w:pPr>
        <w:pStyle w:val="Cabealho1"/>
        <w:rPr>
          <w:lang w:val="pt-PT"/>
        </w:rPr>
      </w:pPr>
      <w:bookmarkStart w:id="0" w:name="_Toc498270744"/>
      <w:r w:rsidRPr="00D176F0">
        <w:rPr>
          <w:lang w:val="pt-PT"/>
        </w:rPr>
        <w:lastRenderedPageBreak/>
        <w:t>Resumo</w:t>
      </w:r>
      <w:bookmarkEnd w:id="0"/>
    </w:p>
    <w:p w14:paraId="64EEB70D" w14:textId="7DA66F8F" w:rsidR="00A63267" w:rsidRPr="00D176F0" w:rsidRDefault="00A63267" w:rsidP="00A63267">
      <w:pPr>
        <w:pStyle w:val="CorpodeTexto"/>
        <w:rPr>
          <w:lang w:val="pt-PT"/>
        </w:rPr>
      </w:pPr>
      <w:r w:rsidRPr="00D176F0">
        <w:rPr>
          <w:lang w:val="pt-PT"/>
        </w:rPr>
        <w:t>O objetivo do trabalho era implementar um jogo de tabuleiro utilizando a linguagem PROLOG. O objetivo final era apresentar um jogo que pode ser jogado na consola e que simula o jogo real de tabuleiro. O problema foi abordado dividindo o desenvolvimento em 4 partes fundamentais, a saber: - Utilidades, Impressões, Lógica de Jogo e Interface. Nas utilidades foram desenvolvidos predicados auxiliares a ser utilizados noutras partes, a Impressão trata de mostrar o estado do jogo, entre outras coisas na consola, a lógica do jogo controla as regras, a vez do jogo, ente outras coisas e a interface serve como meio de ligação entre o jogo e os jogadores. O jogo desenvolvido tem a vertente de humano contra humano, humano contra máquina em três níveis de dificuldade diferentes, e ainda é possível assistir a um jogo exclusivamente jogado por duas máquinas. Os resultados obtidos foram muito satisfatórios, tendo-se chegado à conclusão que a abordagem de programação em lógica para o desenvolvimento deste tipo de jogos é muito adequada.</w:t>
      </w:r>
    </w:p>
    <w:p w14:paraId="11345914" w14:textId="744EAE4C" w:rsidR="00183E05" w:rsidRPr="00D176F0" w:rsidRDefault="001B540A">
      <w:pPr>
        <w:pStyle w:val="Ttulo"/>
        <w:rPr>
          <w:lang w:val="pt-PT"/>
        </w:rPr>
      </w:pPr>
      <w:r w:rsidRPr="00D176F0">
        <w:rPr>
          <w:lang w:val="pt-PT"/>
        </w:rPr>
        <w:br w:type="page"/>
      </w:r>
    </w:p>
    <w:sdt>
      <w:sdtPr>
        <w:rPr>
          <w:rFonts w:ascii="Garamond" w:eastAsia="Times New Roman" w:hAnsi="Garamond" w:cs="Times New Roman"/>
          <w:b w:val="0"/>
          <w:bCs w:val="0"/>
          <w:color w:val="auto"/>
          <w:sz w:val="22"/>
          <w:szCs w:val="20"/>
          <w:lang w:eastAsia="en-US"/>
        </w:rPr>
        <w:id w:val="1956282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4A0F89" w14:textId="45F61B5B" w:rsidR="00183E05" w:rsidRPr="00D176F0" w:rsidRDefault="00183E05">
          <w:pPr>
            <w:pStyle w:val="Cabealhodondice"/>
          </w:pPr>
          <w:r w:rsidRPr="00D176F0">
            <w:t>Índice</w:t>
          </w:r>
        </w:p>
        <w:p w14:paraId="1E1F0C77" w14:textId="77777777" w:rsidR="00B12B9E" w:rsidRDefault="00183E05">
          <w:pPr>
            <w:pStyle w:val="ndice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r w:rsidRPr="00D176F0">
            <w:rPr>
              <w:b w:val="0"/>
              <w:bCs w:val="0"/>
              <w:lang w:val="pt-PT"/>
            </w:rPr>
            <w:fldChar w:fldCharType="begin"/>
          </w:r>
          <w:r w:rsidRPr="00D176F0">
            <w:rPr>
              <w:lang w:val="pt-PT"/>
            </w:rPr>
            <w:instrText>TOC \o "1-3" \h \z \u</w:instrText>
          </w:r>
          <w:r w:rsidRPr="00D176F0">
            <w:rPr>
              <w:b w:val="0"/>
              <w:bCs w:val="0"/>
              <w:lang w:val="pt-PT"/>
            </w:rPr>
            <w:fldChar w:fldCharType="separate"/>
          </w:r>
          <w:hyperlink w:anchor="_Toc498270744" w:history="1">
            <w:r w:rsidR="00B12B9E" w:rsidRPr="000C5EF9">
              <w:rPr>
                <w:rStyle w:val="Hiperligao"/>
                <w:noProof/>
                <w:lang w:val="pt-PT"/>
              </w:rPr>
              <w:t>Resumo</w:t>
            </w:r>
            <w:r w:rsidR="00B12B9E">
              <w:rPr>
                <w:noProof/>
                <w:webHidden/>
              </w:rPr>
              <w:tab/>
            </w:r>
            <w:r w:rsidR="00B12B9E">
              <w:rPr>
                <w:noProof/>
                <w:webHidden/>
              </w:rPr>
              <w:fldChar w:fldCharType="begin"/>
            </w:r>
            <w:r w:rsidR="00B12B9E">
              <w:rPr>
                <w:noProof/>
                <w:webHidden/>
              </w:rPr>
              <w:instrText xml:space="preserve"> PAGEREF _Toc498270744 \h </w:instrText>
            </w:r>
            <w:r w:rsidR="00B12B9E">
              <w:rPr>
                <w:noProof/>
                <w:webHidden/>
              </w:rPr>
            </w:r>
            <w:r w:rsidR="00B12B9E">
              <w:rPr>
                <w:noProof/>
                <w:webHidden/>
              </w:rPr>
              <w:fldChar w:fldCharType="separate"/>
            </w:r>
            <w:r w:rsidR="00B12B9E">
              <w:rPr>
                <w:noProof/>
                <w:webHidden/>
              </w:rPr>
              <w:t>2</w:t>
            </w:r>
            <w:r w:rsidR="00B12B9E">
              <w:rPr>
                <w:noProof/>
                <w:webHidden/>
              </w:rPr>
              <w:fldChar w:fldCharType="end"/>
            </w:r>
          </w:hyperlink>
        </w:p>
        <w:p w14:paraId="282DE4EF" w14:textId="77777777" w:rsidR="00B12B9E" w:rsidRDefault="00B12B9E">
          <w:pPr>
            <w:pStyle w:val="ndice1"/>
            <w:tabs>
              <w:tab w:val="left" w:pos="44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45" w:history="1">
            <w:r w:rsidRPr="000C5EF9">
              <w:rPr>
                <w:rStyle w:val="Hiperligao"/>
                <w:noProof/>
                <w:lang w:val="pt-PT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650B" w14:textId="77777777" w:rsidR="00B12B9E" w:rsidRDefault="00B12B9E">
          <w:pPr>
            <w:pStyle w:val="ndice1"/>
            <w:tabs>
              <w:tab w:val="left" w:pos="44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46" w:history="1">
            <w:r w:rsidRPr="000C5EF9">
              <w:rPr>
                <w:rStyle w:val="Hiperligao"/>
                <w:noProof/>
                <w:lang w:val="pt-PT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O Jogo NI-JU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FDA9" w14:textId="77777777" w:rsidR="00B12B9E" w:rsidRDefault="00B12B9E">
          <w:pPr>
            <w:pStyle w:val="ndice1"/>
            <w:tabs>
              <w:tab w:val="left" w:pos="44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47" w:history="1">
            <w:r w:rsidRPr="000C5EF9">
              <w:rPr>
                <w:rStyle w:val="Hiperligao"/>
                <w:noProof/>
                <w:lang w:val="pt-PT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0BBF" w14:textId="77777777" w:rsidR="00B12B9E" w:rsidRDefault="00B12B9E">
          <w:pPr>
            <w:pStyle w:val="ndice1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48" w:history="1">
            <w:r w:rsidRPr="000C5EF9">
              <w:rPr>
                <w:rStyle w:val="Hiperligao"/>
                <w:noProof/>
                <w:lang w:val="pt-PT"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5F93" w14:textId="77777777" w:rsidR="00B12B9E" w:rsidRDefault="00B12B9E">
          <w:pPr>
            <w:pStyle w:val="ndice1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49" w:history="1">
            <w:r w:rsidRPr="000C5EF9">
              <w:rPr>
                <w:rStyle w:val="Hiperligao"/>
                <w:noProof/>
                <w:lang w:val="pt-PT"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654C" w14:textId="77777777" w:rsidR="00B12B9E" w:rsidRDefault="00B12B9E">
          <w:pPr>
            <w:pStyle w:val="ndice1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0" w:history="1">
            <w:r w:rsidRPr="000C5EF9">
              <w:rPr>
                <w:rStyle w:val="Hiperligao"/>
                <w:noProof/>
                <w:lang w:val="pt-PT"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B9D9" w14:textId="77777777" w:rsidR="00B12B9E" w:rsidRDefault="00B12B9E">
          <w:pPr>
            <w:pStyle w:val="ndice1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1" w:history="1">
            <w:r w:rsidRPr="000C5EF9">
              <w:rPr>
                <w:rStyle w:val="Hiperligao"/>
                <w:noProof/>
                <w:lang w:val="pt-PT"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9E3D" w14:textId="77777777" w:rsidR="00B12B9E" w:rsidRDefault="00B12B9E">
          <w:pPr>
            <w:pStyle w:val="ndice1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2" w:history="1">
            <w:r w:rsidRPr="000C5EF9">
              <w:rPr>
                <w:rStyle w:val="Hiperligao"/>
                <w:noProof/>
                <w:lang w:val="pt-PT"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Avaliação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4CED" w14:textId="77777777" w:rsidR="00B12B9E" w:rsidRDefault="00B12B9E">
          <w:pPr>
            <w:pStyle w:val="ndice1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3" w:history="1">
            <w:r w:rsidRPr="000C5EF9">
              <w:rPr>
                <w:rStyle w:val="Hiperligao"/>
                <w:noProof/>
                <w:lang w:val="pt-PT"/>
              </w:rPr>
              <w:t>3.6.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CD82" w14:textId="77777777" w:rsidR="00B12B9E" w:rsidRDefault="00B12B9E">
          <w:pPr>
            <w:pStyle w:val="ndice1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4" w:history="1">
            <w:r w:rsidRPr="000C5EF9">
              <w:rPr>
                <w:rStyle w:val="Hiperligao"/>
                <w:noProof/>
                <w:lang w:val="pt-PT"/>
              </w:rPr>
              <w:t>3.7.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AA8E" w14:textId="77777777" w:rsidR="00B12B9E" w:rsidRDefault="00B12B9E">
          <w:pPr>
            <w:pStyle w:val="ndice1"/>
            <w:tabs>
              <w:tab w:val="left" w:pos="44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5" w:history="1">
            <w:r w:rsidRPr="000C5EF9">
              <w:rPr>
                <w:rStyle w:val="Hiperligao"/>
                <w:noProof/>
                <w:lang w:val="pt-PT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Interface Com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B126" w14:textId="77777777" w:rsidR="00B12B9E" w:rsidRDefault="00B12B9E">
          <w:pPr>
            <w:pStyle w:val="ndice1"/>
            <w:tabs>
              <w:tab w:val="left" w:pos="44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6" w:history="1">
            <w:r w:rsidRPr="000C5EF9">
              <w:rPr>
                <w:rStyle w:val="Hiperligao"/>
                <w:noProof/>
                <w:lang w:val="pt-PT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lang w:val="pt-PT" w:eastAsia="pt-PT"/>
              </w:rPr>
              <w:tab/>
            </w:r>
            <w:r w:rsidRPr="000C5EF9">
              <w:rPr>
                <w:rStyle w:val="Hiperligao"/>
                <w:noProof/>
                <w:lang w:val="pt-PT"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D50C" w14:textId="77777777" w:rsidR="00B12B9E" w:rsidRDefault="00B12B9E">
          <w:pPr>
            <w:pStyle w:val="ndice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498270757" w:history="1">
            <w:r w:rsidRPr="000C5EF9">
              <w:rPr>
                <w:rStyle w:val="Hiperligao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C83F" w14:textId="460B98EA" w:rsidR="00183E05" w:rsidRPr="00D176F0" w:rsidRDefault="00183E05">
          <w:pPr>
            <w:rPr>
              <w:lang w:val="pt-PT"/>
            </w:rPr>
          </w:pPr>
          <w:r w:rsidRPr="00D176F0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48E5D5B1" w14:textId="77777777" w:rsidR="00183E05" w:rsidRPr="00D176F0" w:rsidRDefault="00183E05">
      <w:pPr>
        <w:rPr>
          <w:caps/>
          <w:spacing w:val="60"/>
          <w:kern w:val="20"/>
          <w:sz w:val="44"/>
          <w:lang w:val="pt-PT"/>
        </w:rPr>
      </w:pPr>
      <w:r w:rsidRPr="00D176F0">
        <w:rPr>
          <w:lang w:val="pt-PT"/>
        </w:rPr>
        <w:br w:type="page"/>
      </w:r>
    </w:p>
    <w:p w14:paraId="16C35602" w14:textId="3B673BFA" w:rsidR="006C0C34" w:rsidRPr="00D176F0" w:rsidRDefault="004C4AAE" w:rsidP="004C4AAE">
      <w:pPr>
        <w:pStyle w:val="Cabealho1"/>
        <w:numPr>
          <w:ilvl w:val="0"/>
          <w:numId w:val="21"/>
        </w:numPr>
        <w:rPr>
          <w:lang w:val="pt-PT"/>
        </w:rPr>
      </w:pPr>
      <w:bookmarkStart w:id="1" w:name="_Toc498270745"/>
      <w:r w:rsidRPr="00D176F0">
        <w:rPr>
          <w:lang w:val="pt-PT"/>
        </w:rPr>
        <w:lastRenderedPageBreak/>
        <w:t>Introdução</w:t>
      </w:r>
      <w:bookmarkEnd w:id="1"/>
    </w:p>
    <w:p w14:paraId="2BED2366" w14:textId="692556A4" w:rsidR="002B24E0" w:rsidRPr="00D176F0" w:rsidRDefault="002B24E0" w:rsidP="002B24E0">
      <w:pPr>
        <w:pStyle w:val="CorpodeTexto"/>
        <w:rPr>
          <w:lang w:val="pt-PT"/>
        </w:rPr>
      </w:pPr>
      <w:r w:rsidRPr="00D176F0">
        <w:rPr>
          <w:lang w:val="pt-PT"/>
        </w:rPr>
        <w:t xml:space="preserve">O objetivo deste trabalho prendia-se com a implementação do jogo NI-JU, um jogo de tabuleiro com o objetivo de formar padrões num tabuleiro dinâmico. Desta forma, este relatório pretende descrever de forma sucinta todo o processo de desenvolvimento do mesmo. Começa-se por descrever o jogo e as suas regras, </w:t>
      </w:r>
      <w:r w:rsidR="00B121C0" w:rsidRPr="00D176F0">
        <w:rPr>
          <w:lang w:val="pt-PT"/>
        </w:rPr>
        <w:t>depois a lógica que foi usada para implementar os mesmos e por fim descreve-se as conclusões do trabalho.</w:t>
      </w:r>
    </w:p>
    <w:p w14:paraId="4400173B" w14:textId="253F4082" w:rsidR="00B121C0" w:rsidRPr="00D176F0" w:rsidRDefault="00B121C0" w:rsidP="004C4AAE">
      <w:pPr>
        <w:pStyle w:val="Cabealho1"/>
        <w:numPr>
          <w:ilvl w:val="0"/>
          <w:numId w:val="21"/>
        </w:numPr>
        <w:rPr>
          <w:lang w:val="pt-PT"/>
        </w:rPr>
      </w:pPr>
      <w:bookmarkStart w:id="2" w:name="_Toc498270746"/>
      <w:r w:rsidRPr="00D176F0">
        <w:rPr>
          <w:lang w:val="pt-PT"/>
        </w:rPr>
        <w:t>O Jogo NI-JU</w:t>
      </w:r>
      <w:bookmarkEnd w:id="2"/>
    </w:p>
    <w:p w14:paraId="178669AC" w14:textId="77777777" w:rsidR="00B121C0" w:rsidRPr="00D176F0" w:rsidRDefault="00B121C0" w:rsidP="00B121C0">
      <w:pPr>
        <w:pStyle w:val="CorpodeTexto"/>
        <w:rPr>
          <w:lang w:val="pt-PT"/>
        </w:rPr>
      </w:pPr>
      <w:r w:rsidRPr="00D176F0">
        <w:rPr>
          <w:lang w:val="pt-PT"/>
        </w:rPr>
        <w:t>O jogo Ni-</w:t>
      </w:r>
      <w:proofErr w:type="spellStart"/>
      <w:r w:rsidRPr="00D176F0">
        <w:rPr>
          <w:lang w:val="pt-PT"/>
        </w:rPr>
        <w:t>ju</w:t>
      </w:r>
      <w:proofErr w:type="spellEnd"/>
      <w:r w:rsidRPr="00D176F0">
        <w:rPr>
          <w:lang w:val="pt-PT"/>
        </w:rPr>
        <w:t xml:space="preserve"> (20, em japonês) é um jogo desenvolvido pelo designer e artista Nestor </w:t>
      </w:r>
      <w:proofErr w:type="spellStart"/>
      <w:r w:rsidRPr="00D176F0">
        <w:rPr>
          <w:lang w:val="pt-PT"/>
        </w:rPr>
        <w:t>Romeral</w:t>
      </w:r>
      <w:proofErr w:type="spellEnd"/>
      <w:r w:rsidRPr="00D176F0">
        <w:rPr>
          <w:lang w:val="pt-PT"/>
        </w:rPr>
        <w:t xml:space="preserve"> Andrés, em 2016, tendo sido publicado pela </w:t>
      </w:r>
      <w:proofErr w:type="spellStart"/>
      <w:r w:rsidRPr="00D176F0">
        <w:rPr>
          <w:lang w:val="pt-PT"/>
        </w:rPr>
        <w:t>HenMar</w:t>
      </w:r>
      <w:proofErr w:type="spellEnd"/>
      <w:r w:rsidRPr="00D176F0">
        <w:rPr>
          <w:lang w:val="pt-PT"/>
        </w:rPr>
        <w:t xml:space="preserve"> Games, </w:t>
      </w:r>
      <w:proofErr w:type="spellStart"/>
      <w:r w:rsidRPr="00D176F0">
        <w:rPr>
          <w:lang w:val="pt-PT"/>
        </w:rPr>
        <w:t>nestorgames</w:t>
      </w:r>
      <w:proofErr w:type="spellEnd"/>
      <w:r w:rsidRPr="00D176F0">
        <w:rPr>
          <w:lang w:val="pt-PT"/>
        </w:rPr>
        <w:t xml:space="preserve"> </w:t>
      </w:r>
    </w:p>
    <w:p w14:paraId="4B9DE877" w14:textId="5E0E516D" w:rsidR="00B121C0" w:rsidRPr="00D176F0" w:rsidRDefault="00B121C0" w:rsidP="00B121C0">
      <w:pPr>
        <w:pStyle w:val="CorpodeTexto"/>
        <w:rPr>
          <w:lang w:val="pt-PT"/>
        </w:rPr>
      </w:pPr>
      <w:r w:rsidRPr="00D176F0">
        <w:rPr>
          <w:lang w:val="pt-PT"/>
        </w:rPr>
        <w:t>O jogo é constituído por 40 peças, sendo estas divididas por cor branca e preta</w:t>
      </w:r>
      <w:r w:rsidR="000E253D" w:rsidRPr="00D176F0">
        <w:rPr>
          <w:lang w:val="pt-PT"/>
        </w:rPr>
        <w:t>. Cada peça tem um padrão desenhado sempre por 4 quadrados desenhados.</w:t>
      </w:r>
    </w:p>
    <w:p w14:paraId="18D2AF6A" w14:textId="77777777" w:rsidR="000E253D" w:rsidRPr="00D176F0" w:rsidRDefault="000E253D" w:rsidP="000E253D">
      <w:pPr>
        <w:pStyle w:val="CorpodeTexto"/>
        <w:keepNext/>
        <w:rPr>
          <w:lang w:val="pt-PT"/>
        </w:rPr>
      </w:pPr>
      <w:r w:rsidRPr="00D176F0">
        <w:rPr>
          <w:noProof/>
          <w:lang w:val="pt-PT" w:eastAsia="pt-PT"/>
        </w:rPr>
        <w:drawing>
          <wp:inline distT="0" distB="0" distL="0" distR="0" wp14:anchorId="7712EB09" wp14:editId="2BCFBC5F">
            <wp:extent cx="2946400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874" w14:textId="460F2975" w:rsidR="00B121C0" w:rsidRPr="00D176F0" w:rsidRDefault="000E253D" w:rsidP="000E253D">
      <w:pPr>
        <w:pStyle w:val="Legenda"/>
        <w:ind w:firstLine="360"/>
        <w:jc w:val="both"/>
        <w:rPr>
          <w:lang w:val="pt-PT"/>
        </w:rPr>
      </w:pPr>
      <w:r w:rsidRPr="00D176F0">
        <w:rPr>
          <w:lang w:val="pt-PT"/>
        </w:rPr>
        <w:t xml:space="preserve">Figura </w:t>
      </w:r>
      <w:r w:rsidRPr="00D176F0">
        <w:rPr>
          <w:lang w:val="pt-PT"/>
        </w:rPr>
        <w:fldChar w:fldCharType="begin"/>
      </w:r>
      <w:r w:rsidRPr="00D176F0">
        <w:rPr>
          <w:lang w:val="pt-PT"/>
        </w:rPr>
        <w:instrText xml:space="preserve"> SEQ Figura \* ARABIC </w:instrText>
      </w:r>
      <w:r w:rsidRPr="00D176F0">
        <w:rPr>
          <w:lang w:val="pt-PT"/>
        </w:rPr>
        <w:fldChar w:fldCharType="separate"/>
      </w:r>
      <w:r w:rsidR="00CD662D">
        <w:rPr>
          <w:noProof/>
          <w:lang w:val="pt-PT"/>
        </w:rPr>
        <w:t>1</w:t>
      </w:r>
      <w:r w:rsidRPr="00D176F0">
        <w:rPr>
          <w:lang w:val="pt-PT"/>
        </w:rPr>
        <w:fldChar w:fldCharType="end"/>
      </w:r>
      <w:r w:rsidRPr="00D176F0">
        <w:rPr>
          <w:lang w:val="pt-PT"/>
        </w:rPr>
        <w:t xml:space="preserve"> – Peças pretas</w:t>
      </w:r>
    </w:p>
    <w:p w14:paraId="301A0878" w14:textId="77777777" w:rsidR="000E253D" w:rsidRPr="00D176F0" w:rsidRDefault="000E253D" w:rsidP="000E253D">
      <w:pPr>
        <w:pStyle w:val="CorpodeTexto"/>
        <w:keepNext/>
        <w:rPr>
          <w:lang w:val="pt-PT"/>
        </w:rPr>
      </w:pPr>
      <w:r w:rsidRPr="00D176F0">
        <w:rPr>
          <w:noProof/>
          <w:lang w:val="pt-PT" w:eastAsia="pt-PT"/>
        </w:rPr>
        <w:lastRenderedPageBreak/>
        <w:drawing>
          <wp:inline distT="0" distB="0" distL="0" distR="0" wp14:anchorId="4A6EF12F" wp14:editId="036FF6C7">
            <wp:extent cx="2913380" cy="236368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477" cy="23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44FA" w14:textId="289BE44D" w:rsidR="000E253D" w:rsidRPr="00D176F0" w:rsidRDefault="000E253D" w:rsidP="000E253D">
      <w:pPr>
        <w:pStyle w:val="Legenda"/>
        <w:ind w:firstLine="360"/>
        <w:jc w:val="both"/>
        <w:rPr>
          <w:lang w:val="pt-PT"/>
        </w:rPr>
      </w:pPr>
      <w:r w:rsidRPr="00D176F0">
        <w:rPr>
          <w:lang w:val="pt-PT"/>
        </w:rPr>
        <w:t xml:space="preserve">Figura </w:t>
      </w:r>
      <w:r w:rsidRPr="00D176F0">
        <w:rPr>
          <w:lang w:val="pt-PT"/>
        </w:rPr>
        <w:fldChar w:fldCharType="begin"/>
      </w:r>
      <w:r w:rsidRPr="00D176F0">
        <w:rPr>
          <w:lang w:val="pt-PT"/>
        </w:rPr>
        <w:instrText xml:space="preserve"> SEQ Figura \* ARABIC </w:instrText>
      </w:r>
      <w:r w:rsidRPr="00D176F0">
        <w:rPr>
          <w:lang w:val="pt-PT"/>
        </w:rPr>
        <w:fldChar w:fldCharType="separate"/>
      </w:r>
      <w:r w:rsidR="00CD662D">
        <w:rPr>
          <w:noProof/>
          <w:lang w:val="pt-PT"/>
        </w:rPr>
        <w:t>2</w:t>
      </w:r>
      <w:r w:rsidRPr="00D176F0">
        <w:rPr>
          <w:lang w:val="pt-PT"/>
        </w:rPr>
        <w:fldChar w:fldCharType="end"/>
      </w:r>
      <w:r w:rsidRPr="00D176F0">
        <w:rPr>
          <w:lang w:val="pt-PT"/>
        </w:rPr>
        <w:t xml:space="preserve"> – Peças Brancas</w:t>
      </w:r>
    </w:p>
    <w:p w14:paraId="4EB6465E" w14:textId="720C7259" w:rsidR="000E253D" w:rsidRPr="00D176F0" w:rsidRDefault="000E253D" w:rsidP="00B121C0">
      <w:pPr>
        <w:pStyle w:val="CorpodeTexto"/>
        <w:rPr>
          <w:lang w:val="pt-PT"/>
        </w:rPr>
      </w:pPr>
      <w:r w:rsidRPr="00D176F0">
        <w:rPr>
          <w:lang w:val="pt-PT"/>
        </w:rPr>
        <w:t>De uma forma mais esquemática, as peças podem ser vistas como matrizes de 3 por 3 em que o elemento do centro (que nunca está desenhado porque não pertence ao padrão) representa a peça e os restantes elementos o padrão da peça:</w:t>
      </w:r>
    </w:p>
    <w:p w14:paraId="77222DD3" w14:textId="77777777" w:rsidR="000E253D" w:rsidRPr="00D176F0" w:rsidRDefault="000E253D" w:rsidP="000E253D">
      <w:pPr>
        <w:pStyle w:val="CorpodeTexto"/>
        <w:keepNext/>
        <w:rPr>
          <w:lang w:val="pt-PT"/>
        </w:rPr>
      </w:pPr>
      <w:r w:rsidRPr="00D176F0">
        <w:rPr>
          <w:noProof/>
          <w:lang w:val="pt-PT" w:eastAsia="pt-PT"/>
        </w:rPr>
        <w:drawing>
          <wp:inline distT="0" distB="0" distL="0" distR="0" wp14:anchorId="79C23F22" wp14:editId="33032822">
            <wp:extent cx="2386531" cy="3672205"/>
            <wp:effectExtent l="0" t="0" r="1270" b="107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7-11-12, às 10.59.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16" cy="36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A0C4" w14:textId="1B277C5E" w:rsidR="00B121C0" w:rsidRPr="00D176F0" w:rsidRDefault="000E253D" w:rsidP="000E253D">
      <w:pPr>
        <w:pStyle w:val="Legenda"/>
        <w:ind w:firstLine="360"/>
        <w:jc w:val="both"/>
        <w:rPr>
          <w:lang w:val="pt-PT"/>
        </w:rPr>
      </w:pPr>
      <w:r w:rsidRPr="00D176F0">
        <w:rPr>
          <w:lang w:val="pt-PT"/>
        </w:rPr>
        <w:t xml:space="preserve">Figura </w:t>
      </w:r>
      <w:r w:rsidRPr="00D176F0">
        <w:rPr>
          <w:lang w:val="pt-PT"/>
        </w:rPr>
        <w:fldChar w:fldCharType="begin"/>
      </w:r>
      <w:r w:rsidRPr="00D176F0">
        <w:rPr>
          <w:lang w:val="pt-PT"/>
        </w:rPr>
        <w:instrText xml:space="preserve"> SEQ Figura \* ARABIC </w:instrText>
      </w:r>
      <w:r w:rsidRPr="00D176F0">
        <w:rPr>
          <w:lang w:val="pt-PT"/>
        </w:rPr>
        <w:fldChar w:fldCharType="separate"/>
      </w:r>
      <w:r w:rsidR="00CD662D">
        <w:rPr>
          <w:noProof/>
          <w:lang w:val="pt-PT"/>
        </w:rPr>
        <w:t>3</w:t>
      </w:r>
      <w:r w:rsidRPr="00D176F0">
        <w:rPr>
          <w:lang w:val="pt-PT"/>
        </w:rPr>
        <w:fldChar w:fldCharType="end"/>
      </w:r>
      <w:r w:rsidRPr="00D176F0">
        <w:rPr>
          <w:lang w:val="pt-PT"/>
        </w:rPr>
        <w:t xml:space="preserve"> – Representação Esquemática das Peças</w:t>
      </w:r>
    </w:p>
    <w:p w14:paraId="5879B0A9" w14:textId="54E470FA" w:rsidR="00B121C0" w:rsidRPr="00D176F0" w:rsidRDefault="00B121C0" w:rsidP="000F5643">
      <w:pPr>
        <w:pStyle w:val="CorpodeTexto"/>
        <w:rPr>
          <w:lang w:val="pt-PT"/>
        </w:rPr>
      </w:pPr>
      <w:r w:rsidRPr="00D176F0">
        <w:rPr>
          <w:lang w:val="pt-PT"/>
        </w:rPr>
        <w:t xml:space="preserve">Cada peça representa um padrão desenhado com </w:t>
      </w:r>
      <w:r w:rsidR="000E253D" w:rsidRPr="00D176F0">
        <w:rPr>
          <w:lang w:val="pt-PT"/>
        </w:rPr>
        <w:t>quadrados</w:t>
      </w:r>
      <w:r w:rsidRPr="00D176F0">
        <w:rPr>
          <w:lang w:val="pt-PT"/>
        </w:rPr>
        <w:t>. Cada jogador deverá colocar uma peça na zona de jogo, seguido pelo seu adversário. O jogador pode colocar a peça com a rotação desejada, desde que virada para cima. O objetivo do jogo é formar padrões à volta das peças com peças do jogador.</w:t>
      </w:r>
      <w:r w:rsidR="000E253D" w:rsidRPr="00D176F0">
        <w:rPr>
          <w:lang w:val="pt-PT"/>
        </w:rPr>
        <w:t xml:space="preserve"> </w:t>
      </w:r>
      <w:r w:rsidR="008B3E45" w:rsidRPr="00D176F0">
        <w:rPr>
          <w:lang w:val="pt-PT"/>
        </w:rPr>
        <w:t>Como exemplo de um padrão conseguido, temos a seguinte situação:</w:t>
      </w:r>
    </w:p>
    <w:p w14:paraId="24AE64E3" w14:textId="77777777" w:rsidR="008B3E45" w:rsidRPr="00D176F0" w:rsidRDefault="008B3E45" w:rsidP="008B3E45">
      <w:pPr>
        <w:pStyle w:val="CorpodeTexto"/>
        <w:keepNext/>
        <w:rPr>
          <w:lang w:val="pt-PT"/>
        </w:rPr>
      </w:pPr>
      <w:r w:rsidRPr="00D176F0">
        <w:rPr>
          <w:noProof/>
          <w:lang w:val="pt-PT" w:eastAsia="pt-PT"/>
        </w:rPr>
        <w:lastRenderedPageBreak/>
        <w:drawing>
          <wp:inline distT="0" distB="0" distL="0" distR="0" wp14:anchorId="6925132F" wp14:editId="36091EFF">
            <wp:extent cx="2273300" cy="1435100"/>
            <wp:effectExtent l="0" t="0" r="12700" b="127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ecrã 2017-11-12, às 11.05.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0391" w14:textId="664F05A9" w:rsidR="008B3E45" w:rsidRPr="00D176F0" w:rsidRDefault="008B3E45" w:rsidP="008B3E45">
      <w:pPr>
        <w:pStyle w:val="Legenda"/>
        <w:ind w:firstLine="360"/>
        <w:jc w:val="both"/>
        <w:rPr>
          <w:lang w:val="pt-PT"/>
        </w:rPr>
      </w:pPr>
      <w:r w:rsidRPr="00D176F0">
        <w:rPr>
          <w:lang w:val="pt-PT"/>
        </w:rPr>
        <w:t xml:space="preserve">Figura </w:t>
      </w:r>
      <w:r w:rsidRPr="00D176F0">
        <w:rPr>
          <w:lang w:val="pt-PT"/>
        </w:rPr>
        <w:fldChar w:fldCharType="begin"/>
      </w:r>
      <w:r w:rsidRPr="00D176F0">
        <w:rPr>
          <w:lang w:val="pt-PT"/>
        </w:rPr>
        <w:instrText xml:space="preserve"> SEQ Figura \* ARABIC </w:instrText>
      </w:r>
      <w:r w:rsidRPr="00D176F0">
        <w:rPr>
          <w:lang w:val="pt-PT"/>
        </w:rPr>
        <w:fldChar w:fldCharType="separate"/>
      </w:r>
      <w:r w:rsidR="00CD662D">
        <w:rPr>
          <w:noProof/>
          <w:lang w:val="pt-PT"/>
        </w:rPr>
        <w:t>4</w:t>
      </w:r>
      <w:r w:rsidRPr="00D176F0">
        <w:rPr>
          <w:lang w:val="pt-PT"/>
        </w:rPr>
        <w:fldChar w:fldCharType="end"/>
      </w:r>
      <w:r w:rsidRPr="00D176F0">
        <w:rPr>
          <w:lang w:val="pt-PT"/>
        </w:rPr>
        <w:t xml:space="preserve"> - Peça com padrão conseguido</w:t>
      </w:r>
    </w:p>
    <w:p w14:paraId="7676A507" w14:textId="4A09C94A" w:rsidR="008B3E45" w:rsidRPr="00D176F0" w:rsidRDefault="008B3E45" w:rsidP="008B3E45">
      <w:pPr>
        <w:pStyle w:val="CorpodeTexto"/>
        <w:rPr>
          <w:lang w:val="pt-PT"/>
        </w:rPr>
      </w:pPr>
      <w:r w:rsidRPr="00D176F0">
        <w:rPr>
          <w:lang w:val="pt-PT"/>
        </w:rPr>
        <w:t>Como forma de defesa, o jogador adversário, deverá tentar evitar esta situação. No caso que vemos na figura 4, se o jogador das peças brancas houvesse colocado uma das suas peças em qualquer uma das posições representados na figura com a pinta verde, o jogador das peças pretas não teria conseguido formar o padrão.</w:t>
      </w:r>
    </w:p>
    <w:p w14:paraId="5CA499C6" w14:textId="74A15EBF" w:rsidR="00012EAF" w:rsidRPr="00D176F0" w:rsidRDefault="00012EAF" w:rsidP="008B3E45">
      <w:pPr>
        <w:pStyle w:val="CorpodeTexto"/>
        <w:rPr>
          <w:lang w:val="pt-PT"/>
        </w:rPr>
      </w:pPr>
      <w:r w:rsidRPr="00D176F0">
        <w:rPr>
          <w:lang w:val="pt-PT"/>
        </w:rPr>
        <w:t>O jogo começa com a colocação de uma peça, e alternadamente, os jogadores vão colocando as peças no tabuleiro. Para jogar uma peça, esta terá de ser colocada numa posição adjacente a uma peça já existente no tabuleiro. Poderá ser colocado à direita, esquerda, em cima ou em baixo de uma peça já colocada. Desta forma, nunca poderá haver uma peça isolada no tabuleiro, ou apenas na diagonal de outras peças.</w:t>
      </w:r>
    </w:p>
    <w:p w14:paraId="5ACF1989" w14:textId="15A62D1C" w:rsidR="008B3E45" w:rsidRPr="00D176F0" w:rsidRDefault="008B3E45" w:rsidP="008B3E45">
      <w:pPr>
        <w:pStyle w:val="CorpodeTexto"/>
        <w:rPr>
          <w:lang w:val="pt-PT"/>
        </w:rPr>
      </w:pPr>
      <w:r w:rsidRPr="00D176F0">
        <w:rPr>
          <w:lang w:val="pt-PT"/>
        </w:rPr>
        <w:t xml:space="preserve">Na versão do jogo que se implementou, o jogo termina quando se esgotarem as peças dos dois jogadores. No final ganha o jogador que conseguir recriar mais padrões. Nesta versão que se desenvolveu, não foram usados os discos de ajuda. Existem outras variações do jogo que podem ser </w:t>
      </w:r>
      <w:proofErr w:type="gramStart"/>
      <w:r w:rsidRPr="00D176F0">
        <w:rPr>
          <w:lang w:val="pt-PT"/>
        </w:rPr>
        <w:t>encontrada</w:t>
      </w:r>
      <w:proofErr w:type="gramEnd"/>
      <w:r w:rsidRPr="00D176F0">
        <w:rPr>
          <w:lang w:val="pt-PT"/>
        </w:rPr>
        <w:t xml:space="preserve"> no manual, no entanto, escolheu-se implementar esta versão do jogo Ni-</w:t>
      </w:r>
      <w:proofErr w:type="spellStart"/>
      <w:r w:rsidRPr="00D176F0">
        <w:rPr>
          <w:lang w:val="pt-PT"/>
        </w:rPr>
        <w:t>Ju</w:t>
      </w:r>
      <w:proofErr w:type="spellEnd"/>
      <w:r w:rsidRPr="00D176F0">
        <w:rPr>
          <w:lang w:val="pt-PT"/>
        </w:rPr>
        <w:t>.</w:t>
      </w:r>
    </w:p>
    <w:p w14:paraId="12DF1CBE" w14:textId="2DEB1735" w:rsidR="00B17308" w:rsidRPr="00D176F0" w:rsidRDefault="00B17308" w:rsidP="006C0C34">
      <w:pPr>
        <w:tabs>
          <w:tab w:val="left" w:pos="1920"/>
        </w:tabs>
        <w:ind w:left="-1134"/>
        <w:rPr>
          <w:lang w:val="pt-PT"/>
        </w:rPr>
      </w:pPr>
    </w:p>
    <w:p w14:paraId="56852E96" w14:textId="77777777" w:rsidR="007851BB" w:rsidRPr="00D176F0" w:rsidRDefault="007851BB">
      <w:pPr>
        <w:rPr>
          <w:b/>
          <w:caps/>
          <w:spacing w:val="20"/>
          <w:kern w:val="16"/>
          <w:sz w:val="18"/>
          <w:lang w:val="pt-PT"/>
        </w:rPr>
      </w:pPr>
      <w:r w:rsidRPr="00D176F0">
        <w:rPr>
          <w:lang w:val="pt-PT"/>
        </w:rPr>
        <w:br w:type="page"/>
      </w:r>
    </w:p>
    <w:p w14:paraId="2565AEF7" w14:textId="20B052AC" w:rsidR="007851BB" w:rsidRPr="00D176F0" w:rsidRDefault="004C4AAE" w:rsidP="004C4AAE">
      <w:pPr>
        <w:pStyle w:val="Cabealho1"/>
        <w:numPr>
          <w:ilvl w:val="0"/>
          <w:numId w:val="21"/>
        </w:numPr>
        <w:rPr>
          <w:lang w:val="pt-PT"/>
        </w:rPr>
      </w:pPr>
      <w:bookmarkStart w:id="3" w:name="_Toc498270747"/>
      <w:r w:rsidRPr="00D176F0">
        <w:rPr>
          <w:lang w:val="pt-PT"/>
        </w:rPr>
        <w:lastRenderedPageBreak/>
        <w:t>Lógica Do Jogo</w:t>
      </w:r>
      <w:bookmarkEnd w:id="3"/>
    </w:p>
    <w:p w14:paraId="53196CBD" w14:textId="6CFCA94C" w:rsidR="00B37BC7" w:rsidRPr="00D176F0" w:rsidRDefault="00B37BC7" w:rsidP="00B37BC7">
      <w:pPr>
        <w:pStyle w:val="CorpodeTexto"/>
        <w:rPr>
          <w:lang w:val="pt-PT"/>
        </w:rPr>
      </w:pPr>
      <w:r w:rsidRPr="00D176F0">
        <w:rPr>
          <w:lang w:val="pt-PT"/>
        </w:rPr>
        <w:t>Nesta secção, vai ser descrita a forma como se abordou o problema na linguagem PROLOG e de que forma se conseguiu implementar as regras do jogo, o estado do mesmo e as condições de vitória e derrota. Decidiu-se que, não sendo uma questão revelante, o jogador 1 ficaria sempre associado às peças brancas e o jogador 2 às peças pretas. Também foi definido que a primeira jogada é sempre realizada pelo jogador 1.</w:t>
      </w:r>
      <w:r w:rsidR="00AA74E9">
        <w:rPr>
          <w:lang w:val="pt-PT"/>
        </w:rPr>
        <w:t xml:space="preserve"> No início os jogadores introduzem os nomes, no caso do computador, os nomes estão já associados.</w:t>
      </w:r>
      <w:r w:rsidR="00FB5FBE">
        <w:rPr>
          <w:lang w:val="pt-PT"/>
        </w:rPr>
        <w:t xml:space="preserve"> Para iniciar o jogo, chamar o predicado </w:t>
      </w:r>
      <w:proofErr w:type="spellStart"/>
      <w:r w:rsidR="00FB5FBE">
        <w:rPr>
          <w:lang w:val="pt-PT"/>
        </w:rPr>
        <w:t>start</w:t>
      </w:r>
      <w:proofErr w:type="spellEnd"/>
      <w:r w:rsidR="00FB5FBE">
        <w:rPr>
          <w:lang w:val="pt-PT"/>
        </w:rPr>
        <w:t>.</w:t>
      </w:r>
    </w:p>
    <w:p w14:paraId="2DCA629D" w14:textId="13FCA2FD" w:rsidR="00B37BC7" w:rsidRPr="00D176F0" w:rsidRDefault="00B37BC7" w:rsidP="00B37BC7">
      <w:pPr>
        <w:pStyle w:val="Cabealho1"/>
        <w:numPr>
          <w:ilvl w:val="1"/>
          <w:numId w:val="21"/>
        </w:numPr>
        <w:rPr>
          <w:lang w:val="pt-PT"/>
        </w:rPr>
      </w:pPr>
      <w:bookmarkStart w:id="4" w:name="_Toc498270748"/>
      <w:r w:rsidRPr="00D176F0">
        <w:rPr>
          <w:lang w:val="pt-PT"/>
        </w:rPr>
        <w:t>Representação do Estado do Jogo</w:t>
      </w:r>
      <w:bookmarkEnd w:id="4"/>
    </w:p>
    <w:p w14:paraId="26805C67" w14:textId="506D8AF4" w:rsidR="007851BB" w:rsidRPr="00D176F0" w:rsidRDefault="004C4AAE" w:rsidP="00B37BC7">
      <w:pPr>
        <w:pStyle w:val="CorpodeTexto"/>
        <w:rPr>
          <w:lang w:val="pt-PT"/>
        </w:rPr>
      </w:pPr>
      <w:r w:rsidRPr="00D176F0">
        <w:rPr>
          <w:lang w:val="pt-PT"/>
        </w:rPr>
        <w:t xml:space="preserve">Em cada momento, o </w:t>
      </w:r>
      <w:r w:rsidR="00B37BC7" w:rsidRPr="00D176F0">
        <w:rPr>
          <w:lang w:val="pt-PT"/>
        </w:rPr>
        <w:t>estado do jogo é composto por 3 componentes, a saber:</w:t>
      </w:r>
    </w:p>
    <w:p w14:paraId="55DEA66A" w14:textId="4D03690C" w:rsidR="00B37BC7" w:rsidRPr="00D176F0" w:rsidRDefault="00B37BC7" w:rsidP="00B37BC7">
      <w:pPr>
        <w:pStyle w:val="CorpodeTexto"/>
        <w:numPr>
          <w:ilvl w:val="0"/>
          <w:numId w:val="22"/>
        </w:numPr>
        <w:rPr>
          <w:lang w:val="pt-PT"/>
        </w:rPr>
      </w:pPr>
      <w:r w:rsidRPr="00D176F0">
        <w:rPr>
          <w:lang w:val="pt-PT"/>
        </w:rPr>
        <w:t>Estado das peças do jogador 1</w:t>
      </w:r>
    </w:p>
    <w:p w14:paraId="1EF235B7" w14:textId="5B53F6ED" w:rsidR="00B37BC7" w:rsidRPr="00D176F0" w:rsidRDefault="00B37BC7" w:rsidP="00B37BC7">
      <w:pPr>
        <w:pStyle w:val="CorpodeTexto"/>
        <w:numPr>
          <w:ilvl w:val="0"/>
          <w:numId w:val="22"/>
        </w:numPr>
        <w:rPr>
          <w:lang w:val="pt-PT"/>
        </w:rPr>
      </w:pPr>
      <w:r w:rsidRPr="00D176F0">
        <w:rPr>
          <w:lang w:val="pt-PT"/>
        </w:rPr>
        <w:t>Estado das peças do jogador 2</w:t>
      </w:r>
    </w:p>
    <w:p w14:paraId="5998F09F" w14:textId="66260BD4" w:rsidR="00B37BC7" w:rsidRPr="00D176F0" w:rsidRDefault="00B37BC7" w:rsidP="00B37BC7">
      <w:pPr>
        <w:pStyle w:val="CorpodeTexto"/>
        <w:numPr>
          <w:ilvl w:val="0"/>
          <w:numId w:val="22"/>
        </w:numPr>
        <w:rPr>
          <w:lang w:val="pt-PT"/>
        </w:rPr>
      </w:pPr>
      <w:r w:rsidRPr="00D176F0">
        <w:rPr>
          <w:lang w:val="pt-PT"/>
        </w:rPr>
        <w:t>Estado do tabuleiro (ou mesa)</w:t>
      </w:r>
    </w:p>
    <w:p w14:paraId="3F34C2E8" w14:textId="7B73DFB5" w:rsidR="00B37BC7" w:rsidRPr="00D176F0" w:rsidRDefault="00B37BC7" w:rsidP="00B37BC7">
      <w:pPr>
        <w:pStyle w:val="CorpodeTexto"/>
        <w:rPr>
          <w:lang w:val="pt-PT"/>
        </w:rPr>
      </w:pPr>
      <w:r w:rsidRPr="00D176F0">
        <w:rPr>
          <w:lang w:val="pt-PT"/>
        </w:rPr>
        <w:t>Para representar qualquer um destes componentes, é necessário representar a peça. A peça é representada por uma matriz de 3 por 3 em que o elemento do meio (linha1, coluna 1) representa a cor da peça. Todas as peças foram representadas pelo predicado ‘</w:t>
      </w:r>
      <w:proofErr w:type="spellStart"/>
      <w:r w:rsidRPr="00D176F0">
        <w:rPr>
          <w:lang w:val="pt-PT"/>
        </w:rPr>
        <w:t>piece</w:t>
      </w:r>
      <w:proofErr w:type="spellEnd"/>
      <w:r w:rsidRPr="00D176F0">
        <w:rPr>
          <w:lang w:val="pt-PT"/>
        </w:rPr>
        <w:t>’ da seguinte forma:</w:t>
      </w:r>
    </w:p>
    <w:p w14:paraId="03DE1FBA" w14:textId="493DD444" w:rsidR="00B37BC7" w:rsidRPr="00D176F0" w:rsidRDefault="00B37BC7" w:rsidP="00B37BC7">
      <w:pPr>
        <w:pStyle w:val="CorpodeTexto"/>
        <w:rPr>
          <w:lang w:val="pt-PT"/>
        </w:rPr>
      </w:pPr>
      <w:proofErr w:type="spellStart"/>
      <w:r w:rsidRPr="00D176F0">
        <w:rPr>
          <w:lang w:val="pt-PT"/>
        </w:rPr>
        <w:t>piece</w:t>
      </w:r>
      <w:proofErr w:type="spellEnd"/>
      <w:r w:rsidRPr="00D176F0">
        <w:rPr>
          <w:lang w:val="pt-PT"/>
        </w:rPr>
        <w:t>(</w:t>
      </w:r>
      <w:proofErr w:type="gramStart"/>
      <w:r w:rsidRPr="00D176F0">
        <w:rPr>
          <w:lang w:val="pt-PT"/>
        </w:rPr>
        <w:t>1,[</w:t>
      </w:r>
      <w:proofErr w:type="gramEnd"/>
      <w:r w:rsidRPr="00D176F0">
        <w:rPr>
          <w:lang w:val="pt-PT"/>
        </w:rPr>
        <w:t>[1,1,1],[0,x,1],[0,0,0]]).</w:t>
      </w:r>
    </w:p>
    <w:p w14:paraId="392B3E9B" w14:textId="7AEB0B6D" w:rsidR="003E4E60" w:rsidRPr="00D176F0" w:rsidRDefault="00B37BC7" w:rsidP="003E4E60">
      <w:pPr>
        <w:pStyle w:val="CorpodeTexto"/>
        <w:rPr>
          <w:lang w:val="pt-PT"/>
        </w:rPr>
      </w:pPr>
      <w:r w:rsidRPr="00D176F0">
        <w:rPr>
          <w:lang w:val="pt-PT"/>
        </w:rPr>
        <w:t>Neste caso, temos a peça numero 1, a peça que podemos ver na figura 4 (a que não tem a pinta verde).</w:t>
      </w:r>
    </w:p>
    <w:p w14:paraId="4915DED2" w14:textId="54AE23D6" w:rsidR="003E4E60" w:rsidRPr="00D176F0" w:rsidRDefault="00B37BC7" w:rsidP="003E4E60">
      <w:pPr>
        <w:pStyle w:val="CorpodeTexto"/>
        <w:rPr>
          <w:lang w:val="pt-PT"/>
        </w:rPr>
      </w:pPr>
      <w:r w:rsidRPr="00D176F0">
        <w:rPr>
          <w:lang w:val="pt-PT"/>
        </w:rPr>
        <w:t xml:space="preserve">As peças são construídas no início do jogo, substituindo o átomo x pelo </w:t>
      </w:r>
      <w:r w:rsidR="003E4E60" w:rsidRPr="00D176F0">
        <w:rPr>
          <w:lang w:val="pt-PT"/>
        </w:rPr>
        <w:t>átomo que representa o jogador 1 ou jogador 2. Ao construir as peças, se for uma peça do jogador 1 o átomo x é substituído por 1, se for o jogador 2 é substituído por 0. O inteiro que representa o número da peça é importante para o caso de se querer fazer uma partida com menos do que as 20 peças por jogador. Como exemplo, a peça número 1 do jogador seria representada pela seguinte lista: ‘[[1,1,1</w:t>
      </w:r>
      <w:proofErr w:type="gramStart"/>
      <w:r w:rsidR="003E4E60" w:rsidRPr="00D176F0">
        <w:rPr>
          <w:lang w:val="pt-PT"/>
        </w:rPr>
        <w:t>],[</w:t>
      </w:r>
      <w:proofErr w:type="gramEnd"/>
      <w:r w:rsidR="003E4E60" w:rsidRPr="00D176F0">
        <w:rPr>
          <w:lang w:val="pt-PT"/>
        </w:rPr>
        <w:t>0,1,1],[0,0,0]]’, ao passo que a mesma peça do jogador 2 seria representada pela lista ‘[[1,1,1],[0,0,1],[0,0,0]]’.</w:t>
      </w:r>
    </w:p>
    <w:p w14:paraId="69C19FD4" w14:textId="4F799934" w:rsidR="003E4E60" w:rsidRPr="00D176F0" w:rsidRDefault="003E4E60" w:rsidP="00B37BC7">
      <w:pPr>
        <w:pStyle w:val="CorpodeTexto"/>
        <w:rPr>
          <w:lang w:val="pt-PT"/>
        </w:rPr>
      </w:pPr>
      <w:r w:rsidRPr="00D176F0">
        <w:rPr>
          <w:lang w:val="pt-PT"/>
        </w:rPr>
        <w:t>Assim sendo, o estado das peças de cada jogador será representado por uma lista das suas peças. Por exemplo:</w:t>
      </w:r>
    </w:p>
    <w:p w14:paraId="37A1A667" w14:textId="35C5F19E" w:rsidR="003E4E60" w:rsidRPr="00D176F0" w:rsidRDefault="003E4E60" w:rsidP="00B37BC7">
      <w:pPr>
        <w:pStyle w:val="CorpodeTexto"/>
        <w:rPr>
          <w:lang w:val="pt-PT"/>
        </w:rPr>
      </w:pPr>
      <w:proofErr w:type="gramStart"/>
      <w:r w:rsidRPr="00D176F0">
        <w:rPr>
          <w:lang w:val="pt-PT"/>
        </w:rPr>
        <w:t>‘[ [</w:t>
      </w:r>
      <w:proofErr w:type="gramEnd"/>
      <w:r w:rsidRPr="00D176F0">
        <w:rPr>
          <w:lang w:val="pt-PT"/>
        </w:rPr>
        <w:t xml:space="preserve"> [1,1,1],[0,0,1],[0,0,0]], [ [1,0,1],[0,0,0],[1,0,1] ] ]’ (Peças do jogador 1, estado com apenas duas peças restantes).</w:t>
      </w:r>
    </w:p>
    <w:p w14:paraId="406D2234" w14:textId="5AFFA969" w:rsidR="003E4E60" w:rsidRPr="00D176F0" w:rsidRDefault="003E4E60" w:rsidP="00B37BC7">
      <w:pPr>
        <w:pStyle w:val="CorpodeTexto"/>
        <w:rPr>
          <w:lang w:val="pt-PT"/>
        </w:rPr>
      </w:pPr>
      <w:r w:rsidRPr="00D176F0">
        <w:rPr>
          <w:lang w:val="pt-PT"/>
        </w:rPr>
        <w:t>Em relação ao componente do tabuleiro, em vez de uma lista, ele será representado por uma matriz em que cada linha da matriz é uma lista de peças. Por exemplo:</w:t>
      </w:r>
    </w:p>
    <w:p w14:paraId="65AE775D" w14:textId="77777777" w:rsidR="003E4E60" w:rsidRPr="00D176F0" w:rsidRDefault="003E4E60" w:rsidP="003E4E60">
      <w:pPr>
        <w:pStyle w:val="CorpodeTexto"/>
        <w:keepNext/>
        <w:rPr>
          <w:lang w:val="pt-PT"/>
        </w:rPr>
      </w:pPr>
      <w:r w:rsidRPr="00D176F0">
        <w:rPr>
          <w:noProof/>
          <w:lang w:val="pt-PT" w:eastAsia="pt-PT"/>
        </w:rPr>
        <w:lastRenderedPageBreak/>
        <w:drawing>
          <wp:inline distT="0" distB="0" distL="0" distR="0" wp14:anchorId="3E6BB48A" wp14:editId="1F7CCA5A">
            <wp:extent cx="1662122" cy="61201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ecrã 2017-11-12, às 11.32.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791" cy="61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DB36" w14:textId="29F583C1" w:rsidR="00012EAF" w:rsidRPr="00D176F0" w:rsidRDefault="003E4E60" w:rsidP="00012EAF">
      <w:pPr>
        <w:pStyle w:val="Legenda"/>
        <w:ind w:firstLine="360"/>
        <w:jc w:val="both"/>
        <w:rPr>
          <w:lang w:val="pt-PT"/>
        </w:rPr>
      </w:pPr>
      <w:r w:rsidRPr="00D176F0">
        <w:rPr>
          <w:lang w:val="pt-PT"/>
        </w:rPr>
        <w:t xml:space="preserve">Figura </w:t>
      </w:r>
      <w:r w:rsidRPr="00D176F0">
        <w:rPr>
          <w:lang w:val="pt-PT"/>
        </w:rPr>
        <w:fldChar w:fldCharType="begin"/>
      </w:r>
      <w:r w:rsidRPr="00D176F0">
        <w:rPr>
          <w:lang w:val="pt-PT"/>
        </w:rPr>
        <w:instrText xml:space="preserve"> SEQ Figura \* ARABIC </w:instrText>
      </w:r>
      <w:r w:rsidRPr="00D176F0">
        <w:rPr>
          <w:lang w:val="pt-PT"/>
        </w:rPr>
        <w:fldChar w:fldCharType="separate"/>
      </w:r>
      <w:r w:rsidR="00CD662D">
        <w:rPr>
          <w:noProof/>
          <w:lang w:val="pt-PT"/>
        </w:rPr>
        <w:t>5</w:t>
      </w:r>
      <w:r w:rsidRPr="00D176F0">
        <w:rPr>
          <w:lang w:val="pt-PT"/>
        </w:rPr>
        <w:fldChar w:fldCharType="end"/>
      </w:r>
      <w:r w:rsidRPr="00D176F0">
        <w:rPr>
          <w:lang w:val="pt-PT"/>
        </w:rPr>
        <w:t xml:space="preserve"> - Exemplo de Estado de Tabuleiro</w:t>
      </w:r>
    </w:p>
    <w:p w14:paraId="1F5B5791" w14:textId="50A16831" w:rsidR="00012EAF" w:rsidRPr="00D176F0" w:rsidRDefault="00012EAF" w:rsidP="00012EAF">
      <w:pPr>
        <w:pStyle w:val="CorpodeTexto"/>
        <w:rPr>
          <w:lang w:val="pt-PT"/>
        </w:rPr>
      </w:pPr>
      <w:r w:rsidRPr="00D176F0">
        <w:rPr>
          <w:lang w:val="pt-PT"/>
        </w:rPr>
        <w:t>Optou-se por manter sempre um tabuleiro regular, isto é, com todas as linhas do mesmo tamanho. Para isso, houve necessidade de criar uma representação dum estado vazio da seguinte forma: uma lista com a mesma estrutura da peça, mas com outros símbolos:</w:t>
      </w:r>
    </w:p>
    <w:p w14:paraId="651D0B87" w14:textId="77777777" w:rsidR="00012EAF" w:rsidRPr="00D176F0" w:rsidRDefault="00012EAF" w:rsidP="00012EAF">
      <w:pPr>
        <w:pStyle w:val="CorpodeTexto"/>
        <w:rPr>
          <w:lang w:val="pt-PT"/>
        </w:rPr>
      </w:pPr>
      <w:proofErr w:type="spellStart"/>
      <w:proofErr w:type="gramStart"/>
      <w:r w:rsidRPr="00D176F0">
        <w:rPr>
          <w:lang w:val="pt-PT"/>
        </w:rPr>
        <w:t>emptySpace</w:t>
      </w:r>
      <w:proofErr w:type="spellEnd"/>
      <w:r w:rsidRPr="00D176F0">
        <w:rPr>
          <w:lang w:val="pt-PT"/>
        </w:rPr>
        <w:t>(</w:t>
      </w:r>
      <w:proofErr w:type="gramEnd"/>
      <w:r w:rsidRPr="00D176F0">
        <w:rPr>
          <w:lang w:val="pt-PT"/>
        </w:rPr>
        <w:t xml:space="preserve">[[-1, -1, -1],[-1, -1, -1],[-1, -1, -1]]). (predicado usado para construir um espaço vazio). </w:t>
      </w:r>
    </w:p>
    <w:p w14:paraId="797AA4FA" w14:textId="60997C71" w:rsidR="00012EAF" w:rsidRPr="00D176F0" w:rsidRDefault="00012EAF" w:rsidP="00012EAF">
      <w:pPr>
        <w:pStyle w:val="CorpodeTexto"/>
        <w:rPr>
          <w:lang w:val="pt-PT"/>
        </w:rPr>
      </w:pPr>
      <w:r w:rsidRPr="00D176F0">
        <w:rPr>
          <w:lang w:val="pt-PT"/>
        </w:rPr>
        <w:t>No exemplo da figura 5 temos um tabuleiro em que a posição (1,0) representa uma posição vazia.</w:t>
      </w:r>
    </w:p>
    <w:p w14:paraId="415D8479" w14:textId="77777777" w:rsidR="00012EAF" w:rsidRPr="00D176F0" w:rsidRDefault="00012EAF" w:rsidP="00012EAF">
      <w:pPr>
        <w:pStyle w:val="CorpodeTexto"/>
        <w:rPr>
          <w:lang w:val="pt-PT"/>
        </w:rPr>
      </w:pPr>
      <w:r w:rsidRPr="00D176F0">
        <w:rPr>
          <w:lang w:val="pt-PT"/>
        </w:rPr>
        <w:lastRenderedPageBreak/>
        <w:t>Assim, de cada vez que um jogador joga uma peça nos limites do tabuleiro, este expande-se. As situações onde ocorre essa expansão são as seguintes:</w:t>
      </w:r>
    </w:p>
    <w:p w14:paraId="31A9F7F0" w14:textId="38787755" w:rsidR="00012EAF" w:rsidRPr="00D176F0" w:rsidRDefault="00012EAF" w:rsidP="00012EAF">
      <w:pPr>
        <w:pStyle w:val="CorpodeTexto"/>
        <w:numPr>
          <w:ilvl w:val="0"/>
          <w:numId w:val="23"/>
        </w:numPr>
        <w:rPr>
          <w:lang w:val="pt-PT"/>
        </w:rPr>
      </w:pPr>
      <w:r w:rsidRPr="00D176F0">
        <w:rPr>
          <w:lang w:val="pt-PT"/>
        </w:rPr>
        <w:t>Jogador joga na linha 0 (é acrescentada uma linha vazia à matriz ficando esta na posição 0)</w:t>
      </w:r>
    </w:p>
    <w:p w14:paraId="06C7CF1C" w14:textId="5AABFB7B" w:rsidR="00012EAF" w:rsidRPr="00D176F0" w:rsidRDefault="00012EAF" w:rsidP="00012EAF">
      <w:pPr>
        <w:pStyle w:val="CorpodeTexto"/>
        <w:numPr>
          <w:ilvl w:val="0"/>
          <w:numId w:val="23"/>
        </w:numPr>
        <w:rPr>
          <w:lang w:val="pt-PT"/>
        </w:rPr>
      </w:pPr>
      <w:r w:rsidRPr="00D176F0">
        <w:rPr>
          <w:lang w:val="pt-PT"/>
        </w:rPr>
        <w:t>Jogador joga na última linha (é acrescentada uma linha vazia ao final</w:t>
      </w:r>
      <w:r w:rsidR="00857EA9" w:rsidRPr="00D176F0">
        <w:rPr>
          <w:lang w:val="pt-PT"/>
        </w:rPr>
        <w:t xml:space="preserve"> do tabuleiro</w:t>
      </w:r>
      <w:r w:rsidRPr="00D176F0">
        <w:rPr>
          <w:lang w:val="pt-PT"/>
        </w:rPr>
        <w:t>)</w:t>
      </w:r>
    </w:p>
    <w:p w14:paraId="36DF43F1" w14:textId="77C7C2B8" w:rsidR="00012EAF" w:rsidRPr="00D176F0" w:rsidRDefault="00012EAF" w:rsidP="00012EAF">
      <w:pPr>
        <w:pStyle w:val="CorpodeTexto"/>
        <w:numPr>
          <w:ilvl w:val="0"/>
          <w:numId w:val="23"/>
        </w:numPr>
        <w:rPr>
          <w:lang w:val="pt-PT"/>
        </w:rPr>
      </w:pPr>
      <w:r w:rsidRPr="00D176F0">
        <w:rPr>
          <w:lang w:val="pt-PT"/>
        </w:rPr>
        <w:t>Jogador joga na primeira coluna (é acrescentada uma coluna vazia à</w:t>
      </w:r>
      <w:r w:rsidR="00857EA9" w:rsidRPr="00D176F0">
        <w:rPr>
          <w:lang w:val="pt-PT"/>
        </w:rPr>
        <w:t xml:space="preserve"> esquerda do tabuleiro</w:t>
      </w:r>
      <w:r w:rsidRPr="00D176F0">
        <w:rPr>
          <w:lang w:val="pt-PT"/>
        </w:rPr>
        <w:t>)</w:t>
      </w:r>
    </w:p>
    <w:p w14:paraId="5D1E36FE" w14:textId="77A1605D" w:rsidR="00012EAF" w:rsidRPr="00D176F0" w:rsidRDefault="00012EAF" w:rsidP="00012EAF">
      <w:pPr>
        <w:pStyle w:val="CorpodeTexto"/>
        <w:numPr>
          <w:ilvl w:val="0"/>
          <w:numId w:val="23"/>
        </w:numPr>
        <w:rPr>
          <w:lang w:val="pt-PT"/>
        </w:rPr>
      </w:pPr>
      <w:r w:rsidRPr="00D176F0">
        <w:rPr>
          <w:lang w:val="pt-PT"/>
        </w:rPr>
        <w:t>Jogador joga na última coluna (é acrescentada uma coluna vazia à</w:t>
      </w:r>
      <w:r w:rsidR="00857EA9" w:rsidRPr="00D176F0">
        <w:rPr>
          <w:lang w:val="pt-PT"/>
        </w:rPr>
        <w:t xml:space="preserve"> direita do tabuleiro</w:t>
      </w:r>
      <w:r w:rsidRPr="00D176F0">
        <w:rPr>
          <w:lang w:val="pt-PT"/>
        </w:rPr>
        <w:t>)</w:t>
      </w:r>
    </w:p>
    <w:p w14:paraId="154582BA" w14:textId="0A74A50B" w:rsidR="0056475F" w:rsidRPr="00D176F0" w:rsidRDefault="000B4558" w:rsidP="0056475F">
      <w:pPr>
        <w:pStyle w:val="Cabealho1"/>
        <w:numPr>
          <w:ilvl w:val="1"/>
          <w:numId w:val="21"/>
        </w:numPr>
        <w:rPr>
          <w:lang w:val="pt-PT"/>
        </w:rPr>
      </w:pPr>
      <w:bookmarkStart w:id="5" w:name="_Toc498270749"/>
      <w:r w:rsidRPr="00D176F0">
        <w:rPr>
          <w:lang w:val="pt-PT"/>
        </w:rPr>
        <w:t>Visualização do Tabuleiro</w:t>
      </w:r>
      <w:bookmarkEnd w:id="5"/>
    </w:p>
    <w:p w14:paraId="3AE7D276" w14:textId="7F8410D5" w:rsidR="002F5E7F" w:rsidRPr="00D176F0" w:rsidRDefault="002F5E7F" w:rsidP="002F5E7F">
      <w:pPr>
        <w:pStyle w:val="CorpodeTexto"/>
        <w:rPr>
          <w:lang w:val="pt-PT"/>
        </w:rPr>
      </w:pPr>
      <w:r w:rsidRPr="00D176F0">
        <w:rPr>
          <w:lang w:val="pt-PT"/>
        </w:rPr>
        <w:t xml:space="preserve">Para o efeito de visualização, funcionalidade incluída no ficheiro ‘print.pl’ foram feitas várias abordagens. Por um lado, a visualização do tabuleiro em si, por outro, a visualização da lista de peças em cada jogada para que o jogador saiba quais são as suas peças ainda disponíveis. Como o tabuleiro é representado como uma lista de listas em que cada uma das listas é uma linha do tabuleiro que por sua vez é uma lista de peças, essa representação facilita a visualização. Foi desenvolvido um predicado recursivo que mostra cada linha de peças e outro também recursivo que percorre todas as linhas da matriz do tabuleiro e as desenha na consola. </w:t>
      </w:r>
      <w:r w:rsidR="00D176F0" w:rsidRPr="00D176F0">
        <w:rPr>
          <w:lang w:val="pt-PT"/>
        </w:rPr>
        <w:t xml:space="preserve">Caso haja espaços vazios, esse são representados por espaços vazios na matriz. </w:t>
      </w:r>
      <w:r w:rsidRPr="00D176F0">
        <w:rPr>
          <w:lang w:val="pt-PT"/>
        </w:rPr>
        <w:t>Para o caso da lista de peças dos jogadores, estas são desenhadas numa lista horizontal e cada uma contém um índice para que o jogador a possa escolher para jogar.</w:t>
      </w:r>
    </w:p>
    <w:p w14:paraId="02139096" w14:textId="370ED903" w:rsidR="0056475F" w:rsidRPr="00D176F0" w:rsidRDefault="002F5E7F" w:rsidP="0056475F">
      <w:pPr>
        <w:pStyle w:val="CorpodeTexto"/>
        <w:rPr>
          <w:lang w:val="pt-PT"/>
        </w:rPr>
      </w:pPr>
      <w:r w:rsidRPr="00D176F0">
        <w:rPr>
          <w:lang w:val="pt-PT"/>
        </w:rPr>
        <w:t>Para cada peça, foi também desenvolvido um predicado para a desenhar, que imprime o elemento que representa cada elemento da matriz exceto elemento</w:t>
      </w:r>
      <w:r w:rsidR="00D176F0" w:rsidRPr="00D176F0">
        <w:rPr>
          <w:lang w:val="pt-PT"/>
        </w:rPr>
        <w:t xml:space="preserve"> do centro, (linha 1, coluna 1) </w:t>
      </w:r>
      <w:r w:rsidRPr="00D176F0">
        <w:rPr>
          <w:lang w:val="pt-PT"/>
        </w:rPr>
        <w:t xml:space="preserve">onde é imprimido um ‘W’ se for uma peça do jogador 1 ou um B se for uma peça do jogador 2. </w:t>
      </w:r>
    </w:p>
    <w:p w14:paraId="0886B0B8" w14:textId="7DC354CE" w:rsidR="00D176F0" w:rsidRPr="00D176F0" w:rsidRDefault="00D176F0" w:rsidP="0056475F">
      <w:pPr>
        <w:pStyle w:val="CorpodeTexto"/>
        <w:rPr>
          <w:lang w:val="pt-PT"/>
        </w:rPr>
      </w:pPr>
      <w:r w:rsidRPr="00D176F0">
        <w:rPr>
          <w:lang w:val="pt-PT"/>
        </w:rPr>
        <w:t xml:space="preserve">A cada jogada é atualizado tabuleiro e as peças dos jogadores sendo estes elementos impressos de cada vez que há uma nova jogada. </w:t>
      </w:r>
    </w:p>
    <w:p w14:paraId="4FA811E5" w14:textId="6BE51559" w:rsidR="00D176F0" w:rsidRPr="00D176F0" w:rsidRDefault="00D176F0" w:rsidP="0056475F">
      <w:pPr>
        <w:pStyle w:val="CorpodeTexto"/>
        <w:rPr>
          <w:lang w:val="pt-PT"/>
        </w:rPr>
      </w:pPr>
      <w:r w:rsidRPr="00D176F0">
        <w:rPr>
          <w:lang w:val="pt-PT"/>
        </w:rPr>
        <w:t>Para facilitar a jogada, é também impresso no tabuleiro o número da linha e da coluna.</w:t>
      </w:r>
    </w:p>
    <w:p w14:paraId="778A5592" w14:textId="77777777" w:rsidR="00D176F0" w:rsidRPr="00D176F0" w:rsidRDefault="00D176F0" w:rsidP="00D176F0">
      <w:pPr>
        <w:pStyle w:val="CorpodeTexto"/>
        <w:keepNext/>
        <w:rPr>
          <w:lang w:val="pt-PT"/>
        </w:rPr>
      </w:pPr>
      <w:r w:rsidRPr="00D176F0">
        <w:rPr>
          <w:noProof/>
          <w:lang w:val="pt-PT" w:eastAsia="pt-PT"/>
        </w:rPr>
        <w:lastRenderedPageBreak/>
        <w:drawing>
          <wp:inline distT="0" distB="0" distL="0" distR="0" wp14:anchorId="46B2257F" wp14:editId="567D54C8">
            <wp:extent cx="5108385" cy="46939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ecrã 2017-11-12, às 15.06.3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14" cy="4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9D13" w14:textId="521924B9" w:rsidR="0056475F" w:rsidRDefault="00D176F0" w:rsidP="00D176F0">
      <w:pPr>
        <w:pStyle w:val="Legenda"/>
        <w:ind w:firstLine="360"/>
        <w:jc w:val="both"/>
        <w:rPr>
          <w:lang w:val="pt-PT"/>
        </w:rPr>
      </w:pPr>
      <w:r w:rsidRPr="00D176F0">
        <w:rPr>
          <w:lang w:val="pt-PT"/>
        </w:rPr>
        <w:t xml:space="preserve">Figura </w:t>
      </w:r>
      <w:r w:rsidRPr="00D176F0">
        <w:rPr>
          <w:lang w:val="pt-PT"/>
        </w:rPr>
        <w:fldChar w:fldCharType="begin"/>
      </w:r>
      <w:r w:rsidRPr="00D176F0">
        <w:rPr>
          <w:lang w:val="pt-PT"/>
        </w:rPr>
        <w:instrText xml:space="preserve"> SEQ Figura \* ARABIC </w:instrText>
      </w:r>
      <w:r w:rsidRPr="00D176F0">
        <w:rPr>
          <w:lang w:val="pt-PT"/>
        </w:rPr>
        <w:fldChar w:fldCharType="separate"/>
      </w:r>
      <w:r w:rsidR="00CD662D">
        <w:rPr>
          <w:noProof/>
          <w:lang w:val="pt-PT"/>
        </w:rPr>
        <w:t>6</w:t>
      </w:r>
      <w:r w:rsidRPr="00D176F0">
        <w:rPr>
          <w:lang w:val="pt-PT"/>
        </w:rPr>
        <w:fldChar w:fldCharType="end"/>
      </w:r>
      <w:r w:rsidRPr="00D176F0">
        <w:rPr>
          <w:lang w:val="pt-PT"/>
        </w:rPr>
        <w:t xml:space="preserve"> - Exemplo Impressões</w:t>
      </w:r>
    </w:p>
    <w:p w14:paraId="42281D8B" w14:textId="7363851B" w:rsidR="00D176F0" w:rsidRPr="00D176F0" w:rsidRDefault="00D176F0" w:rsidP="00D176F0">
      <w:pPr>
        <w:pStyle w:val="Cabealho1"/>
        <w:numPr>
          <w:ilvl w:val="1"/>
          <w:numId w:val="21"/>
        </w:numPr>
        <w:rPr>
          <w:lang w:val="pt-PT"/>
        </w:rPr>
      </w:pPr>
      <w:bookmarkStart w:id="6" w:name="_Toc498270750"/>
      <w:r>
        <w:rPr>
          <w:lang w:val="pt-PT"/>
        </w:rPr>
        <w:t>Validação de Jogadas</w:t>
      </w:r>
      <w:bookmarkEnd w:id="6"/>
    </w:p>
    <w:p w14:paraId="44F9523C" w14:textId="17C8A3C2" w:rsidR="00D176F0" w:rsidRDefault="00D176F0" w:rsidP="00D176F0">
      <w:pPr>
        <w:pStyle w:val="CorpodeTexto"/>
        <w:rPr>
          <w:lang w:val="pt-PT"/>
        </w:rPr>
      </w:pPr>
      <w:r>
        <w:rPr>
          <w:lang w:val="pt-PT"/>
        </w:rPr>
        <w:t>Em cada jogada são pedidos 5 parâmetros ao jogador:</w:t>
      </w:r>
    </w:p>
    <w:p w14:paraId="19844F81" w14:textId="6027E051" w:rsidR="00D176F0" w:rsidRDefault="00D176F0" w:rsidP="00D176F0">
      <w:pPr>
        <w:pStyle w:val="CorpodeTexto"/>
        <w:numPr>
          <w:ilvl w:val="0"/>
          <w:numId w:val="24"/>
        </w:numPr>
        <w:rPr>
          <w:lang w:val="pt-PT"/>
        </w:rPr>
      </w:pPr>
      <w:r>
        <w:rPr>
          <w:lang w:val="pt-PT"/>
        </w:rPr>
        <w:t>Peça a jogar</w:t>
      </w:r>
    </w:p>
    <w:p w14:paraId="1D47A23E" w14:textId="2DA13FFC" w:rsidR="00D176F0" w:rsidRDefault="00D176F0" w:rsidP="00D176F0">
      <w:pPr>
        <w:pStyle w:val="CorpodeTexto"/>
        <w:numPr>
          <w:ilvl w:val="0"/>
          <w:numId w:val="24"/>
        </w:numPr>
        <w:rPr>
          <w:lang w:val="pt-PT"/>
        </w:rPr>
      </w:pPr>
      <w:r>
        <w:rPr>
          <w:lang w:val="pt-PT"/>
        </w:rPr>
        <w:t>Direção de Rotação</w:t>
      </w:r>
    </w:p>
    <w:p w14:paraId="5935EF9E" w14:textId="50D70D91" w:rsidR="00D176F0" w:rsidRDefault="00D176F0" w:rsidP="00D176F0">
      <w:pPr>
        <w:pStyle w:val="CorpodeTexto"/>
        <w:numPr>
          <w:ilvl w:val="0"/>
          <w:numId w:val="24"/>
        </w:numPr>
        <w:rPr>
          <w:lang w:val="pt-PT"/>
        </w:rPr>
      </w:pPr>
      <w:r>
        <w:rPr>
          <w:lang w:val="pt-PT"/>
        </w:rPr>
        <w:t>Número de vezes a rodar</w:t>
      </w:r>
    </w:p>
    <w:p w14:paraId="3BB35C51" w14:textId="260042F3" w:rsidR="00D176F0" w:rsidRDefault="00D176F0" w:rsidP="00D176F0">
      <w:pPr>
        <w:pStyle w:val="CorpodeTexto"/>
        <w:numPr>
          <w:ilvl w:val="0"/>
          <w:numId w:val="24"/>
        </w:numPr>
        <w:rPr>
          <w:lang w:val="pt-PT"/>
        </w:rPr>
      </w:pPr>
      <w:r>
        <w:rPr>
          <w:lang w:val="pt-PT"/>
        </w:rPr>
        <w:t>Linha a jogar (Exceto na primeira jogada)</w:t>
      </w:r>
    </w:p>
    <w:p w14:paraId="073EFC5B" w14:textId="5513C53A" w:rsidR="00D176F0" w:rsidRPr="00D176F0" w:rsidRDefault="00D176F0" w:rsidP="00D176F0">
      <w:pPr>
        <w:pStyle w:val="CorpodeTexto"/>
        <w:numPr>
          <w:ilvl w:val="0"/>
          <w:numId w:val="24"/>
        </w:numPr>
        <w:rPr>
          <w:lang w:val="pt-PT"/>
        </w:rPr>
      </w:pPr>
      <w:r>
        <w:rPr>
          <w:lang w:val="pt-PT"/>
        </w:rPr>
        <w:t>Coluna a jogar (Exceto na primeira jogada)</w:t>
      </w:r>
    </w:p>
    <w:p w14:paraId="78920E32" w14:textId="00B42DC6" w:rsidR="002B2771" w:rsidRDefault="00D176F0" w:rsidP="002B2771">
      <w:pPr>
        <w:pStyle w:val="CorpodeTexto"/>
        <w:rPr>
          <w:lang w:val="pt-PT"/>
        </w:rPr>
      </w:pPr>
      <w:r>
        <w:rPr>
          <w:lang w:val="pt-PT"/>
        </w:rPr>
        <w:t xml:space="preserve">Cada um destes parâmetros é avaliado antes de realizar a jogada. Em relação à peça a jogar é usado o predicado </w:t>
      </w:r>
      <w:proofErr w:type="spellStart"/>
      <w:r>
        <w:rPr>
          <w:lang w:val="pt-PT"/>
        </w:rPr>
        <w:t>built</w:t>
      </w:r>
      <w:proofErr w:type="spellEnd"/>
      <w:r>
        <w:rPr>
          <w:lang w:val="pt-PT"/>
        </w:rPr>
        <w:t xml:space="preserve">-in nth0 que apenas sucede se o índice da peça escolhido for um índice valido da lista de peças ainda disponível, em relação à rotação, o jogador apenas poderá escolher a letra ‘l’ ou ‘r’ para rodar à esquerda ou à direita, caso falhe, o jogo volta a pedir ao jogador. Já no que diz </w:t>
      </w:r>
      <w:r>
        <w:rPr>
          <w:lang w:val="pt-PT"/>
        </w:rPr>
        <w:lastRenderedPageBreak/>
        <w:t>respeito ao número de rotações, o jogador apenas poderá escolher entre 0 e 2 voltando a escolher caso o valor não estej</w:t>
      </w:r>
      <w:r w:rsidR="002B2771">
        <w:rPr>
          <w:lang w:val="pt-PT"/>
        </w:rPr>
        <w:t xml:space="preserve">a compreendido entre 0 e 2. De seguida, é pedido ao jogador o índice da linha e da coluna onde quer jogar a peça. (De salientar que o programa valida inputs errados </w:t>
      </w:r>
      <w:proofErr w:type="spellStart"/>
      <w:r w:rsidR="002B2771">
        <w:rPr>
          <w:lang w:val="pt-PT"/>
        </w:rPr>
        <w:t>ie</w:t>
      </w:r>
      <w:proofErr w:type="spellEnd"/>
      <w:r w:rsidR="002B2771">
        <w:rPr>
          <w:lang w:val="pt-PT"/>
        </w:rPr>
        <w:t>.: estar à espera de um carácter e ler um inteiro).</w:t>
      </w:r>
    </w:p>
    <w:p w14:paraId="73CFA9DB" w14:textId="60863C11" w:rsidR="002B2771" w:rsidRDefault="002B2771" w:rsidP="002B2771">
      <w:pPr>
        <w:pStyle w:val="CorpodeTexto"/>
        <w:rPr>
          <w:lang w:val="pt-PT"/>
        </w:rPr>
      </w:pPr>
      <w:r>
        <w:rPr>
          <w:lang w:val="pt-PT"/>
        </w:rPr>
        <w:t>Caso todas estas validações de input sucedam, o programa tenta validar a jogada em si, aplicando a regra de adjacência:</w:t>
      </w:r>
    </w:p>
    <w:p w14:paraId="28F1D507" w14:textId="62278C4E" w:rsidR="002B2771" w:rsidRDefault="002B2771" w:rsidP="002B2771">
      <w:pPr>
        <w:pStyle w:val="CorpodeTexto"/>
        <w:rPr>
          <w:lang w:val="pt-PT"/>
        </w:rPr>
      </w:pPr>
      <w:proofErr w:type="spellStart"/>
      <w:proofErr w:type="gramStart"/>
      <w:r w:rsidRPr="002B2771">
        <w:rPr>
          <w:lang w:val="pt-PT"/>
        </w:rPr>
        <w:t>validPlay</w:t>
      </w:r>
      <w:proofErr w:type="spellEnd"/>
      <w:r w:rsidRPr="002B2771">
        <w:rPr>
          <w:lang w:val="pt-PT"/>
        </w:rPr>
        <w:t>(</w:t>
      </w:r>
      <w:proofErr w:type="gramEnd"/>
      <w:r>
        <w:rPr>
          <w:lang w:val="pt-PT"/>
        </w:rPr>
        <w:t>+</w:t>
      </w:r>
      <w:proofErr w:type="spellStart"/>
      <w:r w:rsidRPr="002B2771">
        <w:rPr>
          <w:lang w:val="pt-PT"/>
        </w:rPr>
        <w:t>Board</w:t>
      </w:r>
      <w:proofErr w:type="spellEnd"/>
      <w:r w:rsidRPr="002B2771">
        <w:rPr>
          <w:lang w:val="pt-PT"/>
        </w:rPr>
        <w:t>,</w:t>
      </w:r>
      <w:r>
        <w:rPr>
          <w:lang w:val="pt-PT"/>
        </w:rPr>
        <w:t>+</w:t>
      </w:r>
      <w:r w:rsidRPr="002B2771">
        <w:rPr>
          <w:lang w:val="pt-PT"/>
        </w:rPr>
        <w:t xml:space="preserve"> </w:t>
      </w:r>
      <w:proofErr w:type="spellStart"/>
      <w:r w:rsidRPr="002B2771">
        <w:rPr>
          <w:lang w:val="pt-PT"/>
        </w:rPr>
        <w:t>Row</w:t>
      </w:r>
      <w:proofErr w:type="spellEnd"/>
      <w:r w:rsidRPr="002B2771">
        <w:rPr>
          <w:lang w:val="pt-PT"/>
        </w:rPr>
        <w:t>,</w:t>
      </w:r>
      <w:r>
        <w:rPr>
          <w:lang w:val="pt-PT"/>
        </w:rPr>
        <w:t>+</w:t>
      </w:r>
      <w:proofErr w:type="spellStart"/>
      <w:r w:rsidRPr="002B2771">
        <w:rPr>
          <w:lang w:val="pt-PT"/>
        </w:rPr>
        <w:t>Column</w:t>
      </w:r>
      <w:proofErr w:type="spellEnd"/>
      <w:r w:rsidRPr="002B2771">
        <w:rPr>
          <w:lang w:val="pt-PT"/>
        </w:rPr>
        <w:t>)</w:t>
      </w:r>
      <w:r>
        <w:rPr>
          <w:lang w:val="pt-PT"/>
        </w:rPr>
        <w:t xml:space="preserve">. </w:t>
      </w:r>
    </w:p>
    <w:p w14:paraId="45F18F5E" w14:textId="77777777" w:rsidR="00DF56B8" w:rsidRDefault="002B2771" w:rsidP="002B2771">
      <w:pPr>
        <w:pStyle w:val="CorpodeTexto"/>
        <w:rPr>
          <w:lang w:val="pt-PT"/>
        </w:rPr>
      </w:pPr>
      <w:r>
        <w:rPr>
          <w:lang w:val="pt-PT"/>
        </w:rPr>
        <w:t>Este predicado sucede se para o tabuleiro instanciado, a linha e coluna instanciadas passadas nos parâmet</w:t>
      </w:r>
      <w:r w:rsidR="00DF56B8">
        <w:rPr>
          <w:lang w:val="pt-PT"/>
        </w:rPr>
        <w:t>ros correspondem a uma jogada vá</w:t>
      </w:r>
      <w:r>
        <w:rPr>
          <w:lang w:val="pt-PT"/>
        </w:rPr>
        <w:t>lida, ou seja, se o espaço no tabuleiro está vazio e se tem pelo menos uma peça à direita ou esquerda, em cima ou em baixo.</w:t>
      </w:r>
      <w:r w:rsidR="00DF56B8">
        <w:rPr>
          <w:lang w:val="pt-PT"/>
        </w:rPr>
        <w:t xml:space="preserve"> </w:t>
      </w:r>
    </w:p>
    <w:p w14:paraId="6D2C939B" w14:textId="51C4C1D0" w:rsidR="002B2771" w:rsidRDefault="00DF56B8" w:rsidP="002B2771">
      <w:pPr>
        <w:pStyle w:val="CorpodeTexto"/>
        <w:rPr>
          <w:lang w:val="pt-PT"/>
        </w:rPr>
      </w:pPr>
      <w:r>
        <w:rPr>
          <w:lang w:val="pt-PT"/>
        </w:rPr>
        <w:t xml:space="preserve">Para o modo de jogo humano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computador, é possível também obter listas de possíveis jogadas tendo em conta vários parâmetros, como é explicado no ponto 3.7.</w:t>
      </w:r>
    </w:p>
    <w:p w14:paraId="3FAF3A6A" w14:textId="4C561039" w:rsidR="00DF56B8" w:rsidRPr="00D176F0" w:rsidRDefault="00DF56B8" w:rsidP="00DF56B8">
      <w:pPr>
        <w:pStyle w:val="Cabealho1"/>
        <w:numPr>
          <w:ilvl w:val="1"/>
          <w:numId w:val="21"/>
        </w:numPr>
        <w:rPr>
          <w:lang w:val="pt-PT"/>
        </w:rPr>
      </w:pPr>
      <w:bookmarkStart w:id="7" w:name="_Toc498270751"/>
      <w:r>
        <w:rPr>
          <w:lang w:val="pt-PT"/>
        </w:rPr>
        <w:t>Execução de Jogadas</w:t>
      </w:r>
      <w:bookmarkEnd w:id="7"/>
    </w:p>
    <w:p w14:paraId="27DB5FD2" w14:textId="438F019B" w:rsidR="00DF56B8" w:rsidRDefault="00DF56B8" w:rsidP="00DF56B8">
      <w:pPr>
        <w:pStyle w:val="CorpodeTexto"/>
        <w:rPr>
          <w:lang w:val="pt-PT"/>
        </w:rPr>
      </w:pPr>
      <w:r>
        <w:rPr>
          <w:lang w:val="pt-PT"/>
        </w:rPr>
        <w:t>Como explicitado no ponto anterior, o programa pede 5 parâmetros ao jogador, que depois usa para preparar a jogada e para realizar a jogada. Mais concretamente, o parâmetro peça, rotação e vezes de rotação serve para preparar a peça, isto é feito com o seguinte predicado:</w:t>
      </w:r>
    </w:p>
    <w:p w14:paraId="623C6F84" w14:textId="07539794" w:rsidR="00DF56B8" w:rsidRDefault="00CE32E2" w:rsidP="00DF56B8">
      <w:pPr>
        <w:pStyle w:val="CorpodeTexto"/>
        <w:rPr>
          <w:lang w:val="pt-PT"/>
        </w:rPr>
      </w:pPr>
      <w:proofErr w:type="spellStart"/>
      <w:r>
        <w:rPr>
          <w:lang w:val="pt-PT"/>
        </w:rPr>
        <w:t>rotatePiece</w:t>
      </w:r>
      <w:proofErr w:type="spellEnd"/>
      <w:r>
        <w:rPr>
          <w:lang w:val="pt-PT"/>
        </w:rPr>
        <w:t>(+</w:t>
      </w:r>
      <w:proofErr w:type="spellStart"/>
      <w:proofErr w:type="gramStart"/>
      <w:r>
        <w:rPr>
          <w:lang w:val="pt-PT"/>
        </w:rPr>
        <w:t>Piece</w:t>
      </w:r>
      <w:proofErr w:type="spellEnd"/>
      <w:r>
        <w:rPr>
          <w:lang w:val="pt-PT"/>
        </w:rPr>
        <w:t>,-</w:t>
      </w:r>
      <w:proofErr w:type="spellStart"/>
      <w:proofErr w:type="gramEnd"/>
      <w:r>
        <w:rPr>
          <w:lang w:val="pt-PT"/>
        </w:rPr>
        <w:t>PieceRotated</w:t>
      </w:r>
      <w:proofErr w:type="spellEnd"/>
      <w:r>
        <w:rPr>
          <w:lang w:val="pt-PT"/>
        </w:rPr>
        <w:t>,+</w:t>
      </w:r>
      <w:proofErr w:type="spellStart"/>
      <w:r>
        <w:rPr>
          <w:lang w:val="pt-PT"/>
        </w:rPr>
        <w:t>Direction</w:t>
      </w:r>
      <w:proofErr w:type="spellEnd"/>
      <w:r>
        <w:rPr>
          <w:lang w:val="pt-PT"/>
        </w:rPr>
        <w:t>,+Times</w:t>
      </w:r>
      <w:r w:rsidRPr="00CE32E2">
        <w:rPr>
          <w:lang w:val="pt-PT"/>
        </w:rPr>
        <w:t>)</w:t>
      </w:r>
      <w:r>
        <w:rPr>
          <w:lang w:val="pt-PT"/>
        </w:rPr>
        <w:t xml:space="preserve">, este predicado recebe a peça original e roda-a as vezes e na </w:t>
      </w:r>
      <w:proofErr w:type="spellStart"/>
      <w:r>
        <w:rPr>
          <w:lang w:val="pt-PT"/>
        </w:rPr>
        <w:t>direcção</w:t>
      </w:r>
      <w:proofErr w:type="spellEnd"/>
      <w:r>
        <w:rPr>
          <w:lang w:val="pt-PT"/>
        </w:rPr>
        <w:t xml:space="preserve"> especificadas, sendo depois </w:t>
      </w:r>
      <w:proofErr w:type="spellStart"/>
      <w:r>
        <w:rPr>
          <w:lang w:val="pt-PT"/>
        </w:rPr>
        <w:t>substiruída</w:t>
      </w:r>
      <w:proofErr w:type="spellEnd"/>
      <w:r>
        <w:rPr>
          <w:lang w:val="pt-PT"/>
        </w:rPr>
        <w:t xml:space="preserve"> na lista de peças do jogador. Depois disso o predicado responsável para a realização da jogada é:</w:t>
      </w:r>
    </w:p>
    <w:p w14:paraId="568D571B" w14:textId="274F41F5" w:rsidR="00CE32E2" w:rsidRDefault="00CE32E2" w:rsidP="00DF56B8">
      <w:pPr>
        <w:pStyle w:val="CorpodeTexto"/>
        <w:rPr>
          <w:lang w:val="pt-PT"/>
        </w:rPr>
      </w:pPr>
      <w:proofErr w:type="spellStart"/>
      <w:proofErr w:type="gramStart"/>
      <w:r w:rsidRPr="00CE32E2">
        <w:rPr>
          <w:lang w:val="pt-PT"/>
        </w:rPr>
        <w:t>playPiece</w:t>
      </w:r>
      <w:proofErr w:type="spellEnd"/>
      <w:r w:rsidRPr="00CE32E2">
        <w:rPr>
          <w:lang w:val="pt-PT"/>
        </w:rPr>
        <w:t>(</w:t>
      </w:r>
      <w:proofErr w:type="gramEnd"/>
      <w:r>
        <w:rPr>
          <w:lang w:val="pt-PT"/>
        </w:rPr>
        <w:t>+</w:t>
      </w:r>
      <w:proofErr w:type="spellStart"/>
      <w:r w:rsidRPr="00CE32E2">
        <w:rPr>
          <w:lang w:val="pt-PT"/>
        </w:rPr>
        <w:t>Board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-</w:t>
      </w:r>
      <w:proofErr w:type="spellStart"/>
      <w:r w:rsidRPr="00CE32E2">
        <w:rPr>
          <w:lang w:val="pt-PT"/>
        </w:rPr>
        <w:t>NewBoard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Row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Column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PieceNumber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Pieces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-</w:t>
      </w:r>
      <w:proofErr w:type="spellStart"/>
      <w:r w:rsidRPr="00CE32E2">
        <w:rPr>
          <w:lang w:val="pt-PT"/>
        </w:rPr>
        <w:t>NewPieces</w:t>
      </w:r>
      <w:proofErr w:type="spellEnd"/>
      <w:r w:rsidRPr="00CE32E2">
        <w:rPr>
          <w:lang w:val="pt-PT"/>
        </w:rPr>
        <w:t>)</w:t>
      </w:r>
      <w:r>
        <w:rPr>
          <w:lang w:val="pt-PT"/>
        </w:rPr>
        <w:t>, este predicado devolve um novo tabuleiro e lista de peças caso a linha e coluna representem uma posição válida naquele tabuleiro, caso contrário devolve o mesmo tabuleiro e as mesmas peças:</w:t>
      </w:r>
    </w:p>
    <w:p w14:paraId="5B88B9DD" w14:textId="48FA9964" w:rsidR="00CE32E2" w:rsidRDefault="00CE32E2" w:rsidP="00DF56B8">
      <w:pPr>
        <w:pStyle w:val="CorpodeTexto"/>
        <w:rPr>
          <w:lang w:val="pt-PT"/>
        </w:rPr>
      </w:pPr>
      <w:proofErr w:type="spellStart"/>
      <w:proofErr w:type="gramStart"/>
      <w:r w:rsidRPr="00CE32E2">
        <w:rPr>
          <w:lang w:val="pt-PT"/>
        </w:rPr>
        <w:t>playPiece</w:t>
      </w:r>
      <w:proofErr w:type="spellEnd"/>
      <w:r w:rsidRPr="00CE32E2">
        <w:rPr>
          <w:lang w:val="pt-PT"/>
        </w:rPr>
        <w:t>(</w:t>
      </w:r>
      <w:proofErr w:type="gramEnd"/>
      <w:r>
        <w:rPr>
          <w:lang w:val="pt-PT"/>
        </w:rPr>
        <w:t>+</w:t>
      </w:r>
      <w:proofErr w:type="spellStart"/>
      <w:r w:rsidRPr="00CE32E2">
        <w:rPr>
          <w:lang w:val="pt-PT"/>
        </w:rPr>
        <w:t>Board</w:t>
      </w:r>
      <w:proofErr w:type="spellEnd"/>
      <w:r w:rsidRPr="00CE32E2">
        <w:rPr>
          <w:lang w:val="pt-PT"/>
        </w:rPr>
        <w:t>,</w:t>
      </w:r>
      <w:r>
        <w:rPr>
          <w:lang w:val="pt-PT"/>
        </w:rPr>
        <w:t>-</w:t>
      </w:r>
      <w:proofErr w:type="spellStart"/>
      <w:r w:rsidRPr="00CE32E2">
        <w:rPr>
          <w:lang w:val="pt-PT"/>
        </w:rPr>
        <w:t>Board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Row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Column</w:t>
      </w:r>
      <w:proofErr w:type="spellEnd"/>
      <w:r w:rsidRPr="00CE32E2">
        <w:rPr>
          <w:lang w:val="pt-PT"/>
        </w:rPr>
        <w:t xml:space="preserve">, _,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Pieces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-</w:t>
      </w:r>
      <w:proofErr w:type="spellStart"/>
      <w:r w:rsidRPr="00CE32E2">
        <w:rPr>
          <w:lang w:val="pt-PT"/>
        </w:rPr>
        <w:t>Pieces</w:t>
      </w:r>
      <w:proofErr w:type="spellEnd"/>
      <w:r w:rsidRPr="00CE32E2">
        <w:rPr>
          <w:lang w:val="pt-PT"/>
        </w:rPr>
        <w:t>)</w:t>
      </w:r>
      <w:r>
        <w:rPr>
          <w:lang w:val="pt-PT"/>
        </w:rPr>
        <w:t>.</w:t>
      </w:r>
    </w:p>
    <w:p w14:paraId="79C9E667" w14:textId="70E2920E" w:rsidR="00CE32E2" w:rsidRDefault="00CE32E2" w:rsidP="00DF56B8">
      <w:pPr>
        <w:pStyle w:val="CorpodeTexto"/>
        <w:rPr>
          <w:lang w:val="pt-PT"/>
        </w:rPr>
      </w:pPr>
      <w:r>
        <w:rPr>
          <w:lang w:val="pt-PT"/>
        </w:rPr>
        <w:t>Existe uma variação sem a passagem da linha e coluna nos parâmetros para a primeira jogada, já que na primeira jogada o tabuleiro está vazio e a peça é sempre jogada na mesma posição:</w:t>
      </w:r>
    </w:p>
    <w:p w14:paraId="5A0AF194" w14:textId="68944426" w:rsidR="00CE32E2" w:rsidRDefault="00CE32E2" w:rsidP="00DF56B8">
      <w:pPr>
        <w:pStyle w:val="CorpodeTexto"/>
        <w:rPr>
          <w:lang w:val="pt-PT"/>
        </w:rPr>
      </w:pPr>
      <w:proofErr w:type="spellStart"/>
      <w:proofErr w:type="gramStart"/>
      <w:r w:rsidRPr="00CE32E2">
        <w:rPr>
          <w:lang w:val="pt-PT"/>
        </w:rPr>
        <w:t>playFirstPiece</w:t>
      </w:r>
      <w:proofErr w:type="spellEnd"/>
      <w:r w:rsidRPr="00CE32E2">
        <w:rPr>
          <w:lang w:val="pt-PT"/>
        </w:rPr>
        <w:t>(</w:t>
      </w:r>
      <w:proofErr w:type="gramEnd"/>
      <w:r>
        <w:rPr>
          <w:lang w:val="pt-PT"/>
        </w:rPr>
        <w:t>+</w:t>
      </w:r>
      <w:proofErr w:type="spellStart"/>
      <w:r w:rsidRPr="00CE32E2">
        <w:rPr>
          <w:lang w:val="pt-PT"/>
        </w:rPr>
        <w:t>InitialBoard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-</w:t>
      </w:r>
      <w:proofErr w:type="spellStart"/>
      <w:r w:rsidRPr="00CE32E2">
        <w:rPr>
          <w:lang w:val="pt-PT"/>
        </w:rPr>
        <w:t>CurrentBoard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Pieces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CE32E2">
        <w:rPr>
          <w:lang w:val="pt-PT"/>
        </w:rPr>
        <w:t>PieceNumber</w:t>
      </w:r>
      <w:proofErr w:type="spellEnd"/>
      <w:r w:rsidRPr="00CE32E2">
        <w:rPr>
          <w:lang w:val="pt-PT"/>
        </w:rPr>
        <w:t xml:space="preserve">, </w:t>
      </w:r>
      <w:r>
        <w:rPr>
          <w:lang w:val="pt-PT"/>
        </w:rPr>
        <w:t>-</w:t>
      </w:r>
      <w:proofErr w:type="spellStart"/>
      <w:r w:rsidRPr="00CE32E2">
        <w:rPr>
          <w:lang w:val="pt-PT"/>
        </w:rPr>
        <w:t>NewPieces</w:t>
      </w:r>
      <w:proofErr w:type="spellEnd"/>
      <w:r w:rsidRPr="00CE32E2">
        <w:rPr>
          <w:lang w:val="pt-PT"/>
        </w:rPr>
        <w:t>)</w:t>
      </w:r>
      <w:r>
        <w:rPr>
          <w:lang w:val="pt-PT"/>
        </w:rPr>
        <w:t>.</w:t>
      </w:r>
    </w:p>
    <w:p w14:paraId="1B075DB1" w14:textId="79447942" w:rsidR="00CE32E2" w:rsidRDefault="00CE32E2" w:rsidP="00DF56B8">
      <w:pPr>
        <w:pStyle w:val="CorpodeTexto"/>
        <w:rPr>
          <w:lang w:val="pt-PT"/>
        </w:rPr>
      </w:pPr>
      <w:r>
        <w:rPr>
          <w:lang w:val="pt-PT"/>
        </w:rPr>
        <w:t xml:space="preserve">De notar que se for a vez do computador a jogar, estes parâmetros não são pedidos ao </w:t>
      </w:r>
      <w:proofErr w:type="gramStart"/>
      <w:r>
        <w:rPr>
          <w:lang w:val="pt-PT"/>
        </w:rPr>
        <w:t>utilizador</w:t>
      </w:r>
      <w:proofErr w:type="gramEnd"/>
      <w:r>
        <w:rPr>
          <w:lang w:val="pt-PT"/>
        </w:rPr>
        <w:t xml:space="preserve"> mas sim gerados com base na lista de posições possíveis a jogar, como é explicado na secção 3.7.</w:t>
      </w:r>
    </w:p>
    <w:p w14:paraId="18296EC0" w14:textId="1E4E9A99" w:rsidR="00CE32E2" w:rsidRDefault="00CE32E2" w:rsidP="00DF56B8">
      <w:pPr>
        <w:pStyle w:val="CorpodeTexto"/>
        <w:rPr>
          <w:lang w:val="pt-PT"/>
        </w:rPr>
      </w:pPr>
      <w:r>
        <w:rPr>
          <w:lang w:val="pt-PT"/>
        </w:rPr>
        <w:t xml:space="preserve">Este predicado é chamado por outro que </w:t>
      </w:r>
      <w:r w:rsidR="0096261A">
        <w:rPr>
          <w:lang w:val="pt-PT"/>
        </w:rPr>
        <w:t>existente na interface:</w:t>
      </w:r>
    </w:p>
    <w:p w14:paraId="2038F0F3" w14:textId="129FDCDB" w:rsidR="0096261A" w:rsidRDefault="0096261A" w:rsidP="00DF56B8">
      <w:pPr>
        <w:pStyle w:val="CorpodeTexto"/>
        <w:rPr>
          <w:lang w:val="pt-PT"/>
        </w:rPr>
      </w:pPr>
      <w:proofErr w:type="gramStart"/>
      <w:r w:rsidRPr="0096261A">
        <w:rPr>
          <w:lang w:val="pt-PT"/>
        </w:rPr>
        <w:t>play(</w:t>
      </w:r>
      <w:proofErr w:type="gramEnd"/>
      <w:r>
        <w:rPr>
          <w:lang w:val="pt-PT"/>
        </w:rPr>
        <w:t>+</w:t>
      </w:r>
      <w:r w:rsidRPr="0096261A">
        <w:rPr>
          <w:lang w:val="pt-PT"/>
        </w:rPr>
        <w:t xml:space="preserve">PiecesPlayer1, </w:t>
      </w:r>
      <w:r>
        <w:rPr>
          <w:lang w:val="pt-PT"/>
        </w:rPr>
        <w:t>+</w:t>
      </w:r>
      <w:r w:rsidRPr="0096261A">
        <w:rPr>
          <w:lang w:val="pt-PT"/>
        </w:rPr>
        <w:t xml:space="preserve">PiecesPlayer2, </w:t>
      </w:r>
      <w:r>
        <w:rPr>
          <w:lang w:val="pt-PT"/>
        </w:rPr>
        <w:t>+</w:t>
      </w:r>
      <w:proofErr w:type="spellStart"/>
      <w:r w:rsidRPr="0096261A">
        <w:rPr>
          <w:lang w:val="pt-PT"/>
        </w:rPr>
        <w:t>Board</w:t>
      </w:r>
      <w:proofErr w:type="spellEnd"/>
      <w:r w:rsidRPr="0096261A">
        <w:rPr>
          <w:lang w:val="pt-PT"/>
        </w:rPr>
        <w:t xml:space="preserve">, </w:t>
      </w:r>
      <w:r>
        <w:rPr>
          <w:lang w:val="pt-PT"/>
        </w:rPr>
        <w:t>-</w:t>
      </w:r>
      <w:r w:rsidRPr="0096261A">
        <w:rPr>
          <w:lang w:val="pt-PT"/>
        </w:rPr>
        <w:t xml:space="preserve">NewPiecesPlayer1, </w:t>
      </w:r>
      <w:r>
        <w:rPr>
          <w:lang w:val="pt-PT"/>
        </w:rPr>
        <w:t>-</w:t>
      </w:r>
      <w:r w:rsidRPr="0096261A">
        <w:rPr>
          <w:lang w:val="pt-PT"/>
        </w:rPr>
        <w:t xml:space="preserve">PiecesPlayer2, </w:t>
      </w:r>
      <w:r>
        <w:rPr>
          <w:lang w:val="pt-PT"/>
        </w:rPr>
        <w:t>-</w:t>
      </w:r>
      <w:proofErr w:type="spellStart"/>
      <w:r w:rsidRPr="0096261A">
        <w:rPr>
          <w:lang w:val="pt-PT"/>
        </w:rPr>
        <w:t>NextBoard</w:t>
      </w:r>
      <w:proofErr w:type="spellEnd"/>
      <w:r w:rsidRPr="0096261A">
        <w:rPr>
          <w:lang w:val="pt-PT"/>
        </w:rPr>
        <w:t>, player1, player2,Player1Name,_)</w:t>
      </w:r>
    </w:p>
    <w:p w14:paraId="305E324F" w14:textId="3FF5AA21" w:rsidR="0096261A" w:rsidRDefault="0096261A" w:rsidP="00DF56B8">
      <w:pPr>
        <w:pStyle w:val="CorpodeTexto"/>
        <w:rPr>
          <w:lang w:val="pt-PT"/>
        </w:rPr>
      </w:pPr>
      <w:proofErr w:type="gramStart"/>
      <w:r w:rsidRPr="0096261A">
        <w:rPr>
          <w:lang w:val="pt-PT"/>
        </w:rPr>
        <w:t>play(</w:t>
      </w:r>
      <w:proofErr w:type="gramEnd"/>
      <w:r>
        <w:rPr>
          <w:lang w:val="pt-PT"/>
        </w:rPr>
        <w:t>+</w:t>
      </w:r>
      <w:r w:rsidRPr="0096261A">
        <w:rPr>
          <w:lang w:val="pt-PT"/>
        </w:rPr>
        <w:t xml:space="preserve">PiecesPlayer1, </w:t>
      </w:r>
      <w:r>
        <w:rPr>
          <w:lang w:val="pt-PT"/>
        </w:rPr>
        <w:t>+</w:t>
      </w:r>
      <w:r w:rsidRPr="0096261A">
        <w:rPr>
          <w:lang w:val="pt-PT"/>
        </w:rPr>
        <w:t xml:space="preserve">PiecesPlayer2, </w:t>
      </w:r>
      <w:r>
        <w:rPr>
          <w:lang w:val="pt-PT"/>
        </w:rPr>
        <w:t>+</w:t>
      </w:r>
      <w:proofErr w:type="spellStart"/>
      <w:r w:rsidRPr="0096261A">
        <w:rPr>
          <w:lang w:val="pt-PT"/>
        </w:rPr>
        <w:t>Board</w:t>
      </w:r>
      <w:proofErr w:type="spellEnd"/>
      <w:r w:rsidRPr="0096261A">
        <w:rPr>
          <w:lang w:val="pt-PT"/>
        </w:rPr>
        <w:t xml:space="preserve">, </w:t>
      </w:r>
      <w:r>
        <w:rPr>
          <w:lang w:val="pt-PT"/>
        </w:rPr>
        <w:t>-</w:t>
      </w:r>
      <w:r w:rsidRPr="0096261A">
        <w:rPr>
          <w:lang w:val="pt-PT"/>
        </w:rPr>
        <w:t xml:space="preserve">PiecesPlayer1, </w:t>
      </w:r>
      <w:r>
        <w:rPr>
          <w:lang w:val="pt-PT"/>
        </w:rPr>
        <w:t>-</w:t>
      </w:r>
      <w:r w:rsidRPr="0096261A">
        <w:rPr>
          <w:lang w:val="pt-PT"/>
        </w:rPr>
        <w:t xml:space="preserve">NewPiecesPlayer2, </w:t>
      </w:r>
      <w:r>
        <w:rPr>
          <w:lang w:val="pt-PT"/>
        </w:rPr>
        <w:t>-</w:t>
      </w:r>
      <w:proofErr w:type="spellStart"/>
      <w:r w:rsidRPr="0096261A">
        <w:rPr>
          <w:lang w:val="pt-PT"/>
        </w:rPr>
        <w:t>NextBoard</w:t>
      </w:r>
      <w:proofErr w:type="spellEnd"/>
      <w:r w:rsidRPr="0096261A">
        <w:rPr>
          <w:lang w:val="pt-PT"/>
        </w:rPr>
        <w:t>, player2, player1,_,Player2Name)</w:t>
      </w:r>
    </w:p>
    <w:p w14:paraId="47157C4E" w14:textId="7F9D2188" w:rsidR="0096261A" w:rsidRDefault="0096261A" w:rsidP="00DF56B8">
      <w:pPr>
        <w:pStyle w:val="CorpodeTexto"/>
        <w:rPr>
          <w:lang w:val="pt-PT"/>
        </w:rPr>
      </w:pPr>
      <w:r>
        <w:rPr>
          <w:lang w:val="pt-PT"/>
        </w:rPr>
        <w:t>Este predicado é chamado num ciclo de jogo que vai alternando entre o jogador 1 e o jogador 2:</w:t>
      </w:r>
    </w:p>
    <w:p w14:paraId="5470D99A" w14:textId="77777777" w:rsidR="0096261A" w:rsidRDefault="0096261A" w:rsidP="0096261A">
      <w:pPr>
        <w:pStyle w:val="CorpodeTexto"/>
        <w:keepNext/>
      </w:pPr>
      <w:r>
        <w:rPr>
          <w:noProof/>
          <w:lang w:val="pt-PT" w:eastAsia="pt-PT"/>
        </w:rPr>
        <w:lastRenderedPageBreak/>
        <w:drawing>
          <wp:inline distT="0" distB="0" distL="0" distR="0" wp14:anchorId="514E98B5" wp14:editId="09A055D0">
            <wp:extent cx="5486400" cy="9429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7-11-12, às 15.51.1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837D" w14:textId="62AFF3FC" w:rsidR="0096261A" w:rsidRDefault="0096261A" w:rsidP="0096261A">
      <w:pPr>
        <w:pStyle w:val="Legenda"/>
        <w:ind w:firstLine="360"/>
        <w:jc w:val="both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CD662D">
          <w:rPr>
            <w:noProof/>
          </w:rPr>
          <w:t>7</w:t>
        </w:r>
      </w:fldSimple>
      <w:r>
        <w:t xml:space="preserve"> - </w:t>
      </w:r>
      <w:proofErr w:type="spellStart"/>
      <w:r>
        <w:t>Ciclo</w:t>
      </w:r>
      <w:proofErr w:type="spellEnd"/>
      <w:r>
        <w:t xml:space="preserve"> de Jogo</w:t>
      </w:r>
    </w:p>
    <w:p w14:paraId="08E5B712" w14:textId="2AA1EEA7" w:rsidR="00CE32E2" w:rsidRPr="00D176F0" w:rsidRDefault="00CE32E2" w:rsidP="00CE32E2">
      <w:pPr>
        <w:pStyle w:val="Cabealho1"/>
        <w:numPr>
          <w:ilvl w:val="1"/>
          <w:numId w:val="21"/>
        </w:numPr>
        <w:rPr>
          <w:lang w:val="pt-PT"/>
        </w:rPr>
      </w:pPr>
      <w:bookmarkStart w:id="8" w:name="_Toc498270752"/>
      <w:r>
        <w:rPr>
          <w:lang w:val="pt-PT"/>
        </w:rPr>
        <w:t>Avaliação do Tabuleiro</w:t>
      </w:r>
      <w:bookmarkEnd w:id="8"/>
    </w:p>
    <w:p w14:paraId="54FA5258" w14:textId="587B56C7" w:rsidR="00CE32E2" w:rsidRDefault="00CE32E2" w:rsidP="00CE32E2">
      <w:pPr>
        <w:pStyle w:val="CorpodeTexto"/>
        <w:rPr>
          <w:lang w:val="pt-PT"/>
        </w:rPr>
      </w:pPr>
      <w:r>
        <w:rPr>
          <w:lang w:val="pt-PT"/>
        </w:rPr>
        <w:t xml:space="preserve">A cada jogada, o tabuleiro é avaliado para a obtenção da pontuação atual de cada jogador. </w:t>
      </w:r>
      <w:r w:rsidR="0096261A">
        <w:rPr>
          <w:lang w:val="pt-PT"/>
        </w:rPr>
        <w:t xml:space="preserve">Cada padrão que o jogador consiga construir </w:t>
      </w:r>
      <w:r w:rsidR="00666CFD">
        <w:rPr>
          <w:lang w:val="pt-PT"/>
        </w:rPr>
        <w:t>vale 1 ponto. Essa avaliação é realizada através dum predicado que chama, para todas as peças do tabuleiro dum jogador, outro predicado que avalia se aquela peça tem ou não o padrão construído à sua volta:</w:t>
      </w:r>
    </w:p>
    <w:p w14:paraId="5AF1C8D5" w14:textId="4F9A0998" w:rsidR="00666CFD" w:rsidRDefault="00666CFD" w:rsidP="00CE32E2">
      <w:pPr>
        <w:pStyle w:val="CorpodeTexto"/>
        <w:rPr>
          <w:lang w:val="pt-PT"/>
        </w:rPr>
      </w:pPr>
      <w:proofErr w:type="spellStart"/>
      <w:proofErr w:type="gramStart"/>
      <w:r w:rsidRPr="00666CFD">
        <w:rPr>
          <w:lang w:val="pt-PT"/>
        </w:rPr>
        <w:t>playerGoodPiece</w:t>
      </w:r>
      <w:proofErr w:type="spellEnd"/>
      <w:r w:rsidRPr="00666CFD">
        <w:rPr>
          <w:lang w:val="pt-PT"/>
        </w:rPr>
        <w:t>(</w:t>
      </w:r>
      <w:proofErr w:type="gramEnd"/>
      <w:r>
        <w:rPr>
          <w:lang w:val="pt-PT"/>
        </w:rPr>
        <w:t>+</w:t>
      </w:r>
      <w:proofErr w:type="spellStart"/>
      <w:r w:rsidRPr="00666CFD">
        <w:rPr>
          <w:lang w:val="pt-PT"/>
        </w:rPr>
        <w:t>Board</w:t>
      </w:r>
      <w:proofErr w:type="spellEnd"/>
      <w:r w:rsidRPr="00666CFD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666CFD">
        <w:rPr>
          <w:lang w:val="pt-PT"/>
        </w:rPr>
        <w:t>Row</w:t>
      </w:r>
      <w:proofErr w:type="spellEnd"/>
      <w:r w:rsidRPr="00666CFD">
        <w:rPr>
          <w:lang w:val="pt-PT"/>
        </w:rPr>
        <w:t xml:space="preserve">, </w:t>
      </w:r>
      <w:r>
        <w:rPr>
          <w:lang w:val="pt-PT"/>
        </w:rPr>
        <w:t>+</w:t>
      </w:r>
      <w:proofErr w:type="spellStart"/>
      <w:r w:rsidRPr="00666CFD">
        <w:rPr>
          <w:lang w:val="pt-PT"/>
        </w:rPr>
        <w:t>Column</w:t>
      </w:r>
      <w:proofErr w:type="spellEnd"/>
      <w:r w:rsidRPr="00666CFD">
        <w:rPr>
          <w:lang w:val="pt-PT"/>
        </w:rPr>
        <w:t>,</w:t>
      </w:r>
      <w:r>
        <w:rPr>
          <w:lang w:val="pt-PT"/>
        </w:rPr>
        <w:t>+</w:t>
      </w:r>
      <w:proofErr w:type="spellStart"/>
      <w:r w:rsidRPr="00666CFD">
        <w:rPr>
          <w:lang w:val="pt-PT"/>
        </w:rPr>
        <w:t>Player</w:t>
      </w:r>
      <w:proofErr w:type="spellEnd"/>
      <w:r w:rsidRPr="00666CFD">
        <w:rPr>
          <w:lang w:val="pt-PT"/>
        </w:rPr>
        <w:t>)</w:t>
      </w:r>
      <w:r>
        <w:rPr>
          <w:lang w:val="pt-PT"/>
        </w:rPr>
        <w:t>. Sucede se o padrão está recriado.</w:t>
      </w:r>
    </w:p>
    <w:p w14:paraId="27846CF8" w14:textId="77777777" w:rsidR="00666CFD" w:rsidRDefault="00666CFD" w:rsidP="00666CFD">
      <w:pPr>
        <w:pStyle w:val="CorpodeTexto"/>
        <w:keepNext/>
        <w:ind w:firstLine="0"/>
      </w:pPr>
      <w:r>
        <w:rPr>
          <w:noProof/>
          <w:lang w:val="pt-PT" w:eastAsia="pt-PT"/>
        </w:rPr>
        <w:drawing>
          <wp:inline distT="0" distB="0" distL="0" distR="0" wp14:anchorId="1DC24F8A" wp14:editId="0E0E9732">
            <wp:extent cx="3588657" cy="12560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ecrã 2017-11-12, às 15.56.5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63" cy="125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696" w14:textId="0FDDC262" w:rsidR="00CE32E2" w:rsidRDefault="00666CFD" w:rsidP="00666CFD">
      <w:pPr>
        <w:pStyle w:val="Legenda"/>
        <w:jc w:val="both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CD662D">
          <w:rPr>
            <w:noProof/>
          </w:rPr>
          <w:t>8</w:t>
        </w:r>
      </w:fldSimple>
      <w:r>
        <w:t xml:space="preserve"> - Get Score</w:t>
      </w:r>
    </w:p>
    <w:p w14:paraId="60CB2271" w14:textId="6F5D6518" w:rsidR="00666CFD" w:rsidRDefault="00666CFD" w:rsidP="00CE32E2">
      <w:pPr>
        <w:pStyle w:val="CorpodeTexto"/>
        <w:ind w:firstLine="0"/>
        <w:rPr>
          <w:lang w:val="pt-PT"/>
        </w:rPr>
      </w:pPr>
      <w:r>
        <w:rPr>
          <w:lang w:val="pt-PT"/>
        </w:rPr>
        <w:t>Fazendo uso destes predicados existe um outro mais global que calcula o score para todas as peças de um determinado jogador:</w:t>
      </w:r>
    </w:p>
    <w:p w14:paraId="733100A7" w14:textId="6CFC4D5E" w:rsidR="00666CFD" w:rsidRDefault="00666CFD" w:rsidP="00CE32E2">
      <w:pPr>
        <w:pStyle w:val="CorpodeTexto"/>
        <w:ind w:firstLine="0"/>
        <w:rPr>
          <w:lang w:val="pt-PT"/>
        </w:rPr>
      </w:pPr>
      <w:proofErr w:type="spellStart"/>
      <w:r>
        <w:rPr>
          <w:lang w:val="pt-PT"/>
        </w:rPr>
        <w:t>calculateGlobalScore</w:t>
      </w:r>
      <w:proofErr w:type="spellEnd"/>
      <w:r>
        <w:rPr>
          <w:lang w:val="pt-PT"/>
        </w:rPr>
        <w:t>(+</w:t>
      </w:r>
      <w:proofErr w:type="spellStart"/>
      <w:proofErr w:type="gramStart"/>
      <w:r>
        <w:rPr>
          <w:lang w:val="pt-PT"/>
        </w:rPr>
        <w:t>Board</w:t>
      </w:r>
      <w:proofErr w:type="spellEnd"/>
      <w:r>
        <w:rPr>
          <w:lang w:val="pt-PT"/>
        </w:rPr>
        <w:t>,-</w:t>
      </w:r>
      <w:proofErr w:type="spellStart"/>
      <w:proofErr w:type="gramEnd"/>
      <w:r>
        <w:rPr>
          <w:lang w:val="pt-PT"/>
        </w:rPr>
        <w:t>GlobalScore</w:t>
      </w:r>
      <w:proofErr w:type="spellEnd"/>
      <w:r>
        <w:rPr>
          <w:lang w:val="pt-PT"/>
        </w:rPr>
        <w:t>,+</w:t>
      </w:r>
      <w:proofErr w:type="spellStart"/>
      <w:r>
        <w:rPr>
          <w:lang w:val="pt-PT"/>
        </w:rPr>
        <w:t>Player</w:t>
      </w:r>
      <w:proofErr w:type="spellEnd"/>
      <w:r>
        <w:rPr>
          <w:lang w:val="pt-PT"/>
        </w:rPr>
        <w:t>).</w:t>
      </w:r>
    </w:p>
    <w:p w14:paraId="7DE99648" w14:textId="0FE00E19" w:rsidR="00672D1F" w:rsidRDefault="00672D1F" w:rsidP="00CE32E2">
      <w:pPr>
        <w:pStyle w:val="CorpodeTexto"/>
        <w:ind w:firstLine="0"/>
        <w:rPr>
          <w:lang w:val="pt-PT"/>
        </w:rPr>
      </w:pPr>
      <w:r>
        <w:rPr>
          <w:lang w:val="pt-PT"/>
        </w:rPr>
        <w:t>A cada jogada, o resultado atual é mostrado no ecrã:</w:t>
      </w:r>
    </w:p>
    <w:p w14:paraId="797C08FE" w14:textId="77777777" w:rsidR="00CD662D" w:rsidRDefault="00CD662D" w:rsidP="00CD662D">
      <w:pPr>
        <w:pStyle w:val="CorpodeTexto"/>
        <w:keepNext/>
        <w:ind w:firstLine="0"/>
      </w:pPr>
      <w:r>
        <w:rPr>
          <w:noProof/>
          <w:lang w:val="pt-PT" w:eastAsia="pt-PT"/>
        </w:rPr>
        <w:drawing>
          <wp:inline distT="0" distB="0" distL="0" distR="0" wp14:anchorId="29F1CC5A" wp14:editId="2F1ECB7A">
            <wp:extent cx="3735705" cy="1384892"/>
            <wp:effectExtent l="0" t="0" r="0" b="127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ecrã 2017-11-12, às 16.03.4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27" cy="13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D22F" w14:textId="5B478A70" w:rsidR="00672D1F" w:rsidRDefault="00CD662D" w:rsidP="00CD662D">
      <w:pPr>
        <w:pStyle w:val="Legenda"/>
        <w:jc w:val="both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Atual</w:t>
      </w:r>
      <w:proofErr w:type="spellEnd"/>
    </w:p>
    <w:p w14:paraId="1C90C78B" w14:textId="52B9459B" w:rsidR="00672D1F" w:rsidRPr="00D176F0" w:rsidRDefault="00672D1F" w:rsidP="00672D1F">
      <w:pPr>
        <w:pStyle w:val="Cabealho1"/>
        <w:numPr>
          <w:ilvl w:val="1"/>
          <w:numId w:val="21"/>
        </w:numPr>
        <w:rPr>
          <w:lang w:val="pt-PT"/>
        </w:rPr>
      </w:pPr>
      <w:bookmarkStart w:id="9" w:name="_Toc498270753"/>
      <w:r>
        <w:rPr>
          <w:lang w:val="pt-PT"/>
        </w:rPr>
        <w:lastRenderedPageBreak/>
        <w:t>Final do Jogo</w:t>
      </w:r>
      <w:bookmarkEnd w:id="9"/>
    </w:p>
    <w:p w14:paraId="5322082E" w14:textId="14EFEB15" w:rsidR="00672D1F" w:rsidRDefault="00672D1F" w:rsidP="00672D1F">
      <w:pPr>
        <w:pStyle w:val="CorpodeTexto"/>
        <w:rPr>
          <w:lang w:val="pt-PT"/>
        </w:rPr>
      </w:pPr>
      <w:r>
        <w:rPr>
          <w:lang w:val="pt-PT"/>
        </w:rPr>
        <w:t>Como foi explicado, nesta versã</w:t>
      </w:r>
      <w:r w:rsidR="00CD662D">
        <w:rPr>
          <w:lang w:val="pt-PT"/>
        </w:rPr>
        <w:t xml:space="preserve">o do jogo, o final do jogo é determinado pelo número de peças restantes, ou seja, termina quando os dois jogadores esgotam as peças. Na prática, quando o jogador 2 esgota as peças já que as jogadas são sempre alternadas e o jogador 1 começa sempre. </w:t>
      </w:r>
    </w:p>
    <w:p w14:paraId="531A5301" w14:textId="274ADD08" w:rsidR="00CD662D" w:rsidRDefault="00CD662D" w:rsidP="00672D1F">
      <w:pPr>
        <w:pStyle w:val="CorpodeTexto"/>
        <w:rPr>
          <w:lang w:val="pt-PT"/>
        </w:rPr>
      </w:pPr>
      <w:r>
        <w:rPr>
          <w:lang w:val="pt-PT"/>
        </w:rPr>
        <w:t>Como esta é a única condição para o final do jogo, o predicado de ciclo de jogo tem esta condição de terminação:</w:t>
      </w:r>
    </w:p>
    <w:p w14:paraId="1B79B614" w14:textId="048C8E20" w:rsidR="00CD662D" w:rsidRDefault="00CD662D" w:rsidP="00672D1F">
      <w:pPr>
        <w:pStyle w:val="CorpodeTexto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F3520A4" wp14:editId="03093457">
            <wp:extent cx="5486400" cy="12534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ecrã 2017-11-12, às 16.08.4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854F" w14:textId="0615EB95" w:rsidR="00CD662D" w:rsidRDefault="00CD662D" w:rsidP="00CD662D">
      <w:pPr>
        <w:pStyle w:val="CorpodeTexto"/>
        <w:rPr>
          <w:lang w:val="pt-PT"/>
        </w:rPr>
      </w:pPr>
      <w:r>
        <w:rPr>
          <w:lang w:val="pt-PT"/>
        </w:rPr>
        <w:t xml:space="preserve">O predicado </w:t>
      </w:r>
      <w:proofErr w:type="spellStart"/>
      <w:r>
        <w:rPr>
          <w:lang w:val="pt-PT"/>
        </w:rPr>
        <w:t>chooseFinalMessage</w:t>
      </w:r>
      <w:proofErr w:type="spellEnd"/>
      <w:r>
        <w:rPr>
          <w:lang w:val="pt-PT"/>
        </w:rPr>
        <w:t xml:space="preserve"> </w:t>
      </w:r>
      <w:r w:rsidR="00DF4D33">
        <w:rPr>
          <w:lang w:val="pt-PT"/>
        </w:rPr>
        <w:t xml:space="preserve">é </w:t>
      </w:r>
      <w:r>
        <w:rPr>
          <w:lang w:val="pt-PT"/>
        </w:rPr>
        <w:t>responsável por imprimir o vencedor no ecrã, que será o jogador com a pontuação mais elevada:</w:t>
      </w:r>
    </w:p>
    <w:p w14:paraId="776337DE" w14:textId="787FC46E" w:rsidR="00AA74E9" w:rsidRDefault="00CD662D" w:rsidP="00AA74E9">
      <w:pPr>
        <w:pStyle w:val="CorpodeTexto"/>
        <w:rPr>
          <w:lang w:val="pt-PT"/>
        </w:rPr>
      </w:pPr>
      <w:r>
        <w:rPr>
          <w:lang w:val="pt-PT"/>
        </w:rPr>
        <w:drawing>
          <wp:inline distT="0" distB="0" distL="0" distR="0" wp14:anchorId="4142F3B7" wp14:editId="43B27D38">
            <wp:extent cx="3720389" cy="2610731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ecrã 2017-11-12, às 16.10.1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259" cy="26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324E" w14:textId="42D17B67" w:rsidR="00AA74E9" w:rsidRPr="00D176F0" w:rsidRDefault="00AA74E9" w:rsidP="00AA74E9">
      <w:pPr>
        <w:pStyle w:val="Cabealho1"/>
        <w:numPr>
          <w:ilvl w:val="1"/>
          <w:numId w:val="21"/>
        </w:numPr>
        <w:rPr>
          <w:lang w:val="pt-PT"/>
        </w:rPr>
      </w:pPr>
      <w:bookmarkStart w:id="10" w:name="_Toc498270754"/>
      <w:r>
        <w:rPr>
          <w:lang w:val="pt-PT"/>
        </w:rPr>
        <w:t>Jogada do Computador</w:t>
      </w:r>
      <w:bookmarkEnd w:id="10"/>
    </w:p>
    <w:p w14:paraId="08BB61D4" w14:textId="03747310" w:rsidR="00AA74E9" w:rsidRDefault="00AA74E9" w:rsidP="00AA74E9">
      <w:pPr>
        <w:pStyle w:val="CorpodeTexto"/>
        <w:rPr>
          <w:lang w:val="pt-PT"/>
        </w:rPr>
      </w:pPr>
      <w:r>
        <w:rPr>
          <w:lang w:val="pt-PT"/>
        </w:rPr>
        <w:t xml:space="preserve">Para as jogadas do computador, foram desenvolvidos três níveis de dificuldade, além de um modo de jogo ‘Computador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Computador’. É de salientar que o ciclo de jogo para os modos de ‘Humano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Computador’ e ‘Computador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Computador’ são em tudo semelhantes ao ciclo de jogo de ‘Humano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Humano’ nomeadamente as chamadas aos predicados play. No caso de humano contra humano, o humano é o jogador 1 e o computador o jogador 2, no caso de Computador contra Computador, existe um jogador 1 e um jogador </w:t>
      </w:r>
      <w:proofErr w:type="gramStart"/>
      <w:r>
        <w:rPr>
          <w:lang w:val="pt-PT"/>
        </w:rPr>
        <w:t>2 ,</w:t>
      </w:r>
      <w:proofErr w:type="gramEnd"/>
      <w:r>
        <w:rPr>
          <w:lang w:val="pt-PT"/>
        </w:rPr>
        <w:t xml:space="preserve"> são ambos máquinas.</w:t>
      </w:r>
    </w:p>
    <w:p w14:paraId="34633536" w14:textId="3115F4C9" w:rsidR="00AA74E9" w:rsidRDefault="00AA74E9" w:rsidP="00AA74E9">
      <w:pPr>
        <w:pStyle w:val="CorpodeTexto"/>
        <w:numPr>
          <w:ilvl w:val="0"/>
          <w:numId w:val="26"/>
        </w:numPr>
        <w:rPr>
          <w:lang w:val="pt-PT"/>
        </w:rPr>
      </w:pPr>
      <w:r>
        <w:rPr>
          <w:lang w:val="pt-PT"/>
        </w:rPr>
        <w:t>Nível fácil</w:t>
      </w:r>
    </w:p>
    <w:p w14:paraId="3DA2FECE" w14:textId="06362B68" w:rsidR="00AA74E9" w:rsidRDefault="00AA74E9" w:rsidP="00AA74E9">
      <w:pPr>
        <w:pStyle w:val="CorpodeTexto"/>
        <w:ind w:left="360" w:firstLine="0"/>
        <w:rPr>
          <w:lang w:val="pt-PT"/>
        </w:rPr>
      </w:pPr>
      <w:r>
        <w:rPr>
          <w:lang w:val="pt-PT"/>
        </w:rPr>
        <w:lastRenderedPageBreak/>
        <w:t>Para o nível fácil, a jogada do computador é completamente aleatória na seleção da posição. Existe um predicado que devolve uma lista de todas as possíveis posições válidas no tabuleiro. O computador escolhe uma aleatoriamente:</w:t>
      </w:r>
    </w:p>
    <w:p w14:paraId="125FF491" w14:textId="6FF7F664" w:rsidR="00AA74E9" w:rsidRDefault="004B60C8" w:rsidP="00AA74E9">
      <w:pPr>
        <w:pStyle w:val="CorpodeTexto"/>
        <w:ind w:left="360" w:firstLine="0"/>
        <w:rPr>
          <w:lang w:val="pt-PT"/>
        </w:rPr>
      </w:pPr>
      <w:proofErr w:type="spellStart"/>
      <w:r w:rsidRPr="004B60C8">
        <w:rPr>
          <w:lang w:val="pt-PT"/>
        </w:rPr>
        <w:t>getAllValidPositions</w:t>
      </w:r>
      <w:proofErr w:type="spellEnd"/>
      <w:r w:rsidRPr="004B60C8">
        <w:rPr>
          <w:lang w:val="pt-PT"/>
        </w:rPr>
        <w:t>(</w:t>
      </w:r>
      <w:r>
        <w:rPr>
          <w:lang w:val="pt-PT"/>
        </w:rPr>
        <w:t>+</w:t>
      </w:r>
      <w:proofErr w:type="spellStart"/>
      <w:proofErr w:type="gramStart"/>
      <w:r w:rsidRPr="004B60C8">
        <w:rPr>
          <w:lang w:val="pt-PT"/>
        </w:rPr>
        <w:t>Board</w:t>
      </w:r>
      <w:proofErr w:type="spellEnd"/>
      <w:r w:rsidRPr="004B60C8">
        <w:rPr>
          <w:lang w:val="pt-PT"/>
        </w:rPr>
        <w:t>,</w:t>
      </w:r>
      <w:r>
        <w:rPr>
          <w:lang w:val="pt-PT"/>
        </w:rPr>
        <w:t>-</w:t>
      </w:r>
      <w:proofErr w:type="spellStart"/>
      <w:proofErr w:type="gramEnd"/>
      <w:r w:rsidRPr="004B60C8">
        <w:rPr>
          <w:lang w:val="pt-PT"/>
        </w:rPr>
        <w:t>ValidPositionsList</w:t>
      </w:r>
      <w:proofErr w:type="spellEnd"/>
      <w:r w:rsidRPr="004B60C8">
        <w:rPr>
          <w:lang w:val="pt-PT"/>
        </w:rPr>
        <w:t>)</w:t>
      </w:r>
      <w:r>
        <w:rPr>
          <w:lang w:val="pt-PT"/>
        </w:rPr>
        <w:t>.</w:t>
      </w:r>
    </w:p>
    <w:p w14:paraId="23828ADB" w14:textId="06F817F4" w:rsidR="004B60C8" w:rsidRDefault="004B60C8" w:rsidP="004B60C8">
      <w:pPr>
        <w:pStyle w:val="CorpodeTexto"/>
        <w:numPr>
          <w:ilvl w:val="0"/>
          <w:numId w:val="26"/>
        </w:numPr>
        <w:rPr>
          <w:lang w:val="pt-PT"/>
        </w:rPr>
      </w:pPr>
      <w:r>
        <w:rPr>
          <w:lang w:val="pt-PT"/>
        </w:rPr>
        <w:t>Nível médio</w:t>
      </w:r>
    </w:p>
    <w:p w14:paraId="408CADE5" w14:textId="23C0D464" w:rsidR="004B60C8" w:rsidRDefault="004B60C8" w:rsidP="00AA74E9">
      <w:pPr>
        <w:pStyle w:val="CorpodeTexto"/>
        <w:ind w:left="360" w:firstLine="0"/>
        <w:rPr>
          <w:lang w:val="pt-PT"/>
        </w:rPr>
      </w:pPr>
      <w:r>
        <w:rPr>
          <w:lang w:val="pt-PT"/>
        </w:rPr>
        <w:t>No nível médio de dificuldade, o computador alterna entre ataque e defesa (30% defesa, 70% ataque). No caso de não haver posições para defender opta sempre pelo ataque.</w:t>
      </w:r>
    </w:p>
    <w:p w14:paraId="588CF75E" w14:textId="7F93BFB1" w:rsidR="004B60C8" w:rsidRDefault="004B60C8" w:rsidP="004B60C8">
      <w:pPr>
        <w:pStyle w:val="CorpodeTexto"/>
        <w:numPr>
          <w:ilvl w:val="1"/>
          <w:numId w:val="26"/>
        </w:numPr>
        <w:rPr>
          <w:lang w:val="pt-PT"/>
        </w:rPr>
      </w:pPr>
      <w:r>
        <w:rPr>
          <w:lang w:val="pt-PT"/>
        </w:rPr>
        <w:t>Ataque</w:t>
      </w:r>
    </w:p>
    <w:p w14:paraId="17DFCBA2" w14:textId="726D357B" w:rsidR="004B60C8" w:rsidRDefault="004B60C8" w:rsidP="004B60C8">
      <w:pPr>
        <w:pStyle w:val="CorpodeTexto"/>
        <w:ind w:left="1080" w:firstLine="0"/>
        <w:rPr>
          <w:lang w:val="pt-PT"/>
        </w:rPr>
      </w:pPr>
      <w:r>
        <w:rPr>
          <w:lang w:val="pt-PT"/>
        </w:rPr>
        <w:t>Obtém a lista de posições possíveis, mas escolhe a melhor delas. De salientar que esta lista é obtida através do predicado:</w:t>
      </w:r>
    </w:p>
    <w:p w14:paraId="4FC5CD99" w14:textId="0A033255" w:rsidR="004B60C8" w:rsidRDefault="004B60C8" w:rsidP="004B60C8">
      <w:pPr>
        <w:pStyle w:val="CorpodeTexto"/>
        <w:ind w:left="1080" w:firstLine="0"/>
        <w:rPr>
          <w:lang w:val="pt-PT"/>
        </w:rPr>
      </w:pPr>
      <w:proofErr w:type="spellStart"/>
      <w:r w:rsidRPr="004B60C8">
        <w:rPr>
          <w:lang w:val="pt-PT"/>
        </w:rPr>
        <w:t>getGoodPositionsBoard</w:t>
      </w:r>
      <w:proofErr w:type="spellEnd"/>
      <w:r w:rsidRPr="004B60C8">
        <w:rPr>
          <w:lang w:val="pt-PT"/>
        </w:rPr>
        <w:t>(</w:t>
      </w:r>
      <w:r>
        <w:rPr>
          <w:lang w:val="pt-PT"/>
        </w:rPr>
        <w:t>+</w:t>
      </w:r>
      <w:proofErr w:type="spellStart"/>
      <w:proofErr w:type="gramStart"/>
      <w:r w:rsidRPr="004B60C8">
        <w:rPr>
          <w:lang w:val="pt-PT"/>
        </w:rPr>
        <w:t>Board</w:t>
      </w:r>
      <w:proofErr w:type="spellEnd"/>
      <w:r w:rsidRPr="004B60C8">
        <w:rPr>
          <w:lang w:val="pt-PT"/>
        </w:rPr>
        <w:t>,</w:t>
      </w:r>
      <w:r>
        <w:rPr>
          <w:lang w:val="pt-PT"/>
        </w:rPr>
        <w:t>+</w:t>
      </w:r>
      <w:proofErr w:type="spellStart"/>
      <w:proofErr w:type="gramEnd"/>
      <w:r w:rsidRPr="004B60C8">
        <w:rPr>
          <w:lang w:val="pt-PT"/>
        </w:rPr>
        <w:t>Player</w:t>
      </w:r>
      <w:proofErr w:type="spellEnd"/>
      <w:r w:rsidRPr="004B60C8">
        <w:rPr>
          <w:lang w:val="pt-PT"/>
        </w:rPr>
        <w:t>,</w:t>
      </w:r>
      <w:r>
        <w:rPr>
          <w:lang w:val="pt-PT"/>
        </w:rPr>
        <w:t>-</w:t>
      </w:r>
      <w:proofErr w:type="spellStart"/>
      <w:r w:rsidRPr="004B60C8">
        <w:rPr>
          <w:lang w:val="pt-PT"/>
        </w:rPr>
        <w:t>GoodPositionsList</w:t>
      </w:r>
      <w:proofErr w:type="spellEnd"/>
      <w:r w:rsidRPr="004B60C8">
        <w:rPr>
          <w:lang w:val="pt-PT"/>
        </w:rPr>
        <w:t>)</w:t>
      </w:r>
      <w:r>
        <w:rPr>
          <w:lang w:val="pt-PT"/>
        </w:rPr>
        <w:t>.</w:t>
      </w:r>
    </w:p>
    <w:p w14:paraId="084995C4" w14:textId="61483192" w:rsidR="004B60C8" w:rsidRDefault="004B60C8" w:rsidP="004B60C8">
      <w:pPr>
        <w:pStyle w:val="CorpodeTexto"/>
        <w:ind w:left="1080" w:firstLine="0"/>
        <w:rPr>
          <w:lang w:val="pt-PT"/>
        </w:rPr>
      </w:pPr>
      <w:r>
        <w:rPr>
          <w:lang w:val="pt-PT"/>
        </w:rPr>
        <w:t>A lista obtida está ordenada pela prioridade da posição sendo a prioridade calculada da seguinte forma:</w:t>
      </w:r>
    </w:p>
    <w:p w14:paraId="4E27A094" w14:textId="4FD53F70" w:rsidR="004B60C8" w:rsidRDefault="004B60C8" w:rsidP="004B60C8">
      <w:pPr>
        <w:pStyle w:val="CorpodeTexto"/>
        <w:numPr>
          <w:ilvl w:val="2"/>
          <w:numId w:val="26"/>
        </w:numPr>
        <w:rPr>
          <w:lang w:val="pt-PT"/>
        </w:rPr>
      </w:pPr>
      <w:r>
        <w:rPr>
          <w:lang w:val="pt-PT"/>
        </w:rPr>
        <w:t>Peças que tenham à sua volta, nas posições do seu padrão, peças do jogador adversário têm prioridade 4</w:t>
      </w:r>
    </w:p>
    <w:p w14:paraId="4A984D2B" w14:textId="7E34C0C5" w:rsidR="004B60C8" w:rsidRDefault="004B60C8" w:rsidP="004B60C8">
      <w:pPr>
        <w:pStyle w:val="CorpodeTexto"/>
        <w:numPr>
          <w:ilvl w:val="2"/>
          <w:numId w:val="26"/>
        </w:numPr>
        <w:rPr>
          <w:lang w:val="pt-PT"/>
        </w:rPr>
      </w:pPr>
      <w:r>
        <w:rPr>
          <w:lang w:val="pt-PT"/>
        </w:rPr>
        <w:t>Peças que não tenha à sua volta nenhuma peça do jogador adversário têm prioridade ‘Número de Espaços vazias do seu padrão “. Desta forma, por exemplo, uma peça que tenha apenas um espaço vazio a faltar para completar o padrão tem prioridade 1.</w:t>
      </w:r>
    </w:p>
    <w:p w14:paraId="0207BEF0" w14:textId="4D175FB4" w:rsidR="004B60C8" w:rsidRDefault="004B60C8" w:rsidP="004B60C8">
      <w:pPr>
        <w:pStyle w:val="CorpodeTexto"/>
        <w:ind w:left="1080" w:firstLine="0"/>
        <w:rPr>
          <w:lang w:val="pt-PT"/>
        </w:rPr>
      </w:pPr>
      <w:r>
        <w:rPr>
          <w:lang w:val="pt-PT"/>
        </w:rPr>
        <w:t>Assim, o computador jogará na primeira posição da lista que corresponderá a uma posição com a prioridade mais elevada.</w:t>
      </w:r>
    </w:p>
    <w:p w14:paraId="71FE8A95" w14:textId="5EBDAE17" w:rsidR="004B60C8" w:rsidRDefault="004B60C8" w:rsidP="004B60C8">
      <w:pPr>
        <w:pStyle w:val="CorpodeTexto"/>
        <w:numPr>
          <w:ilvl w:val="1"/>
          <w:numId w:val="26"/>
        </w:numPr>
        <w:rPr>
          <w:lang w:val="pt-PT"/>
        </w:rPr>
      </w:pPr>
      <w:r>
        <w:rPr>
          <w:lang w:val="pt-PT"/>
        </w:rPr>
        <w:t>Defesa</w:t>
      </w:r>
    </w:p>
    <w:p w14:paraId="2DCC8C89" w14:textId="34B3EC01" w:rsidR="004B60C8" w:rsidRDefault="004B60C8" w:rsidP="004B60C8">
      <w:pPr>
        <w:pStyle w:val="CorpodeTexto"/>
        <w:ind w:left="1080" w:firstLine="0"/>
        <w:rPr>
          <w:lang w:val="pt-PT"/>
        </w:rPr>
      </w:pPr>
      <w:r>
        <w:rPr>
          <w:lang w:val="pt-PT"/>
        </w:rPr>
        <w:t>Quando existir possibilidade de defesa, o computador vai defender em 70% das vezes</w:t>
      </w:r>
      <w:r w:rsidR="00CD558C">
        <w:rPr>
          <w:lang w:val="pt-PT"/>
        </w:rPr>
        <w:t>. A defesa é efetuada da seguinte forma: é obtida uma lista de posições em perigo. Uma posição em perigo corresponde a uma posição livre que, ao ser deixada livre, o adversário completa um padrão ao jogar nessa posição. O seguinte predicado verifica se uma dada posição de uma peça tem uma posição em perigo:</w:t>
      </w:r>
    </w:p>
    <w:p w14:paraId="515E962C" w14:textId="2C24B1EE" w:rsidR="00CD558C" w:rsidRDefault="00CD558C" w:rsidP="00CD558C">
      <w:pPr>
        <w:pStyle w:val="CorpodeTexto"/>
        <w:ind w:left="1080" w:firstLine="0"/>
        <w:rPr>
          <w:lang w:val="pt-PT"/>
        </w:rPr>
      </w:pPr>
      <w:proofErr w:type="spellStart"/>
      <w:r w:rsidRPr="00CD558C">
        <w:rPr>
          <w:lang w:val="pt-PT"/>
        </w:rPr>
        <w:t>checkDangerPiece</w:t>
      </w:r>
      <w:proofErr w:type="spellEnd"/>
      <w:r w:rsidRPr="00CD558C">
        <w:rPr>
          <w:lang w:val="pt-PT"/>
        </w:rPr>
        <w:t>(</w:t>
      </w:r>
      <w:r>
        <w:rPr>
          <w:lang w:val="pt-PT"/>
        </w:rPr>
        <w:t>+</w:t>
      </w:r>
      <w:proofErr w:type="gramStart"/>
      <w:r w:rsidRPr="00CD558C">
        <w:rPr>
          <w:lang w:val="pt-PT"/>
        </w:rPr>
        <w:t>Board,</w:t>
      </w:r>
      <w:r>
        <w:rPr>
          <w:lang w:val="pt-PT"/>
        </w:rPr>
        <w:t>+</w:t>
      </w:r>
      <w:proofErr w:type="gramEnd"/>
      <w:r w:rsidRPr="00CD558C">
        <w:rPr>
          <w:lang w:val="pt-PT"/>
        </w:rPr>
        <w:t>Piece,</w:t>
      </w:r>
      <w:r>
        <w:rPr>
          <w:lang w:val="pt-PT"/>
        </w:rPr>
        <w:t>+</w:t>
      </w:r>
      <w:r w:rsidRPr="00CD558C">
        <w:rPr>
          <w:lang w:val="pt-PT"/>
        </w:rPr>
        <w:t>PieceRow,</w:t>
      </w:r>
      <w:r>
        <w:rPr>
          <w:lang w:val="pt-PT"/>
        </w:rPr>
        <w:t>+</w:t>
      </w:r>
      <w:r w:rsidRPr="00CD558C">
        <w:rPr>
          <w:lang w:val="pt-PT"/>
        </w:rPr>
        <w:t>PieceColumn,</w:t>
      </w:r>
      <w:r>
        <w:rPr>
          <w:lang w:val="pt-PT"/>
        </w:rPr>
        <w:t>+</w:t>
      </w:r>
      <w:r w:rsidRPr="00CD558C">
        <w:rPr>
          <w:lang w:val="pt-PT"/>
        </w:rPr>
        <w:t>OpponentPlayer,</w:t>
      </w:r>
      <w:r>
        <w:rPr>
          <w:lang w:val="pt-PT"/>
        </w:rPr>
        <w:t>-</w:t>
      </w:r>
      <w:r w:rsidRPr="00CD558C">
        <w:rPr>
          <w:lang w:val="pt-PT"/>
        </w:rPr>
        <w:t>Row,</w:t>
      </w:r>
      <w:r>
        <w:rPr>
          <w:lang w:val="pt-PT"/>
        </w:rPr>
        <w:t>-</w:t>
      </w:r>
      <w:r w:rsidRPr="00CD558C">
        <w:rPr>
          <w:lang w:val="pt-PT"/>
        </w:rPr>
        <w:t>Column)</w:t>
      </w:r>
      <w:r>
        <w:rPr>
          <w:lang w:val="pt-PT"/>
        </w:rPr>
        <w:t>.</w:t>
      </w:r>
    </w:p>
    <w:p w14:paraId="35056C9E" w14:textId="732564C3" w:rsidR="00CD558C" w:rsidRDefault="00CD558C" w:rsidP="00CD558C">
      <w:pPr>
        <w:pStyle w:val="CorpodeTexto"/>
        <w:ind w:left="1080" w:firstLine="0"/>
        <w:rPr>
          <w:lang w:val="pt-PT"/>
        </w:rPr>
      </w:pPr>
      <w:r>
        <w:rPr>
          <w:lang w:val="pt-PT"/>
        </w:rPr>
        <w:t xml:space="preserve">Se existir uma posição em perigo para a peça, essa posição é devolvida em </w:t>
      </w:r>
      <w:proofErr w:type="spellStart"/>
      <w:r>
        <w:rPr>
          <w:lang w:val="pt-PT"/>
        </w:rPr>
        <w:t>Row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Column</w:t>
      </w:r>
      <w:proofErr w:type="spellEnd"/>
      <w:r>
        <w:rPr>
          <w:lang w:val="pt-PT"/>
        </w:rPr>
        <w:t xml:space="preserve">. Se não existir, </w:t>
      </w:r>
      <w:proofErr w:type="spellStart"/>
      <w:r>
        <w:rPr>
          <w:lang w:val="pt-PT"/>
        </w:rPr>
        <w:t>Row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Column</w:t>
      </w:r>
      <w:proofErr w:type="spellEnd"/>
      <w:r>
        <w:rPr>
          <w:lang w:val="pt-PT"/>
        </w:rPr>
        <w:t xml:space="preserve"> tomam o valor de -1. (</w:t>
      </w:r>
      <w:proofErr w:type="spellStart"/>
      <w:proofErr w:type="gramStart"/>
      <w:r w:rsidRPr="00CD558C">
        <w:rPr>
          <w:lang w:val="pt-PT"/>
        </w:rPr>
        <w:t>checkDangerPiece</w:t>
      </w:r>
      <w:proofErr w:type="spellEnd"/>
      <w:r w:rsidRPr="00CD558C">
        <w:rPr>
          <w:lang w:val="pt-PT"/>
        </w:rPr>
        <w:t>(</w:t>
      </w:r>
      <w:proofErr w:type="gramEnd"/>
      <w:r w:rsidRPr="00CD558C">
        <w:rPr>
          <w:lang w:val="pt-PT"/>
        </w:rPr>
        <w:t>_,_,_,_,_,-1,-1).</w:t>
      </w:r>
      <w:r>
        <w:rPr>
          <w:lang w:val="pt-PT"/>
        </w:rPr>
        <w:t>).</w:t>
      </w:r>
    </w:p>
    <w:p w14:paraId="3E4834FB" w14:textId="5205D889" w:rsidR="00CD558C" w:rsidRDefault="00CD558C" w:rsidP="00CD558C">
      <w:pPr>
        <w:pStyle w:val="CorpodeTexto"/>
        <w:ind w:left="1080" w:firstLine="0"/>
        <w:rPr>
          <w:lang w:val="pt-PT"/>
        </w:rPr>
      </w:pPr>
      <w:r>
        <w:rPr>
          <w:lang w:val="pt-PT"/>
        </w:rPr>
        <w:t>Para obter a lista de todas as posições em perigo, é chamado um predicado que verifica todas as peças do jogador no tabuleiro e devolve a lista de todas as posições em perigo:</w:t>
      </w:r>
    </w:p>
    <w:p w14:paraId="1EFC5998" w14:textId="46112D11" w:rsidR="00CD558C" w:rsidRDefault="00CD558C" w:rsidP="00CD558C">
      <w:pPr>
        <w:pStyle w:val="CorpodeTexto"/>
        <w:ind w:left="1080" w:firstLine="0"/>
        <w:rPr>
          <w:lang w:val="pt-PT"/>
        </w:rPr>
      </w:pPr>
      <w:proofErr w:type="spellStart"/>
      <w:proofErr w:type="gramStart"/>
      <w:r w:rsidRPr="00CD558C">
        <w:rPr>
          <w:lang w:val="pt-PT"/>
        </w:rPr>
        <w:t>checkDefense</w:t>
      </w:r>
      <w:proofErr w:type="spellEnd"/>
      <w:r w:rsidRPr="00CD558C">
        <w:rPr>
          <w:lang w:val="pt-PT"/>
        </w:rPr>
        <w:t>(</w:t>
      </w:r>
      <w:proofErr w:type="gramEnd"/>
      <w:r>
        <w:rPr>
          <w:lang w:val="pt-PT"/>
        </w:rPr>
        <w:t>+</w:t>
      </w:r>
      <w:proofErr w:type="spellStart"/>
      <w:r>
        <w:rPr>
          <w:lang w:val="pt-PT"/>
        </w:rPr>
        <w:t>Board</w:t>
      </w:r>
      <w:proofErr w:type="spellEnd"/>
      <w:r w:rsidRPr="00CD558C">
        <w:rPr>
          <w:lang w:val="pt-PT"/>
        </w:rPr>
        <w:t xml:space="preserve"> ,</w:t>
      </w:r>
      <w:r w:rsidR="00CC5306">
        <w:rPr>
          <w:lang w:val="pt-PT"/>
        </w:rPr>
        <w:t>+</w:t>
      </w:r>
      <w:proofErr w:type="spellStart"/>
      <w:r w:rsidRPr="00CD558C">
        <w:rPr>
          <w:lang w:val="pt-PT"/>
        </w:rPr>
        <w:t>Opponent</w:t>
      </w:r>
      <w:proofErr w:type="spellEnd"/>
      <w:r w:rsidRPr="00CD558C">
        <w:rPr>
          <w:lang w:val="pt-PT"/>
        </w:rPr>
        <w:t>,</w:t>
      </w:r>
      <w:r w:rsidR="00CC5306">
        <w:rPr>
          <w:lang w:val="pt-PT"/>
        </w:rPr>
        <w:t>-</w:t>
      </w:r>
      <w:proofErr w:type="spellStart"/>
      <w:r w:rsidRPr="00CD558C">
        <w:rPr>
          <w:lang w:val="pt-PT"/>
        </w:rPr>
        <w:t>DangerList</w:t>
      </w:r>
      <w:proofErr w:type="spellEnd"/>
      <w:r w:rsidRPr="00CD558C">
        <w:rPr>
          <w:lang w:val="pt-PT"/>
        </w:rPr>
        <w:t>)</w:t>
      </w:r>
      <w:r>
        <w:rPr>
          <w:lang w:val="pt-PT"/>
        </w:rPr>
        <w:t>.</w:t>
      </w:r>
    </w:p>
    <w:p w14:paraId="409EEC7E" w14:textId="4D0F9746" w:rsidR="004B60C8" w:rsidRDefault="00CD558C" w:rsidP="00756C66">
      <w:pPr>
        <w:pStyle w:val="CorpodeTexto"/>
        <w:ind w:left="1080" w:firstLine="0"/>
        <w:rPr>
          <w:lang w:val="pt-PT"/>
        </w:rPr>
      </w:pPr>
      <w:r>
        <w:rPr>
          <w:lang w:val="pt-PT"/>
        </w:rPr>
        <w:lastRenderedPageBreak/>
        <w:t>Através desta lista, e se a mesma não for vazia, quando o computador joga à defesa, jogará na primeira posição desta lista.</w:t>
      </w:r>
    </w:p>
    <w:p w14:paraId="43141A80" w14:textId="77777777" w:rsidR="008110EE" w:rsidRDefault="008110EE" w:rsidP="008110EE">
      <w:pPr>
        <w:pStyle w:val="CorpodeTexto"/>
        <w:numPr>
          <w:ilvl w:val="0"/>
          <w:numId w:val="26"/>
        </w:numPr>
        <w:rPr>
          <w:lang w:val="pt-PT"/>
        </w:rPr>
      </w:pPr>
      <w:r>
        <w:rPr>
          <w:lang w:val="pt-PT"/>
        </w:rPr>
        <w:t>Nível médio</w:t>
      </w:r>
    </w:p>
    <w:p w14:paraId="1B68B1DC" w14:textId="4AF41BB2" w:rsidR="008110EE" w:rsidRDefault="008110EE" w:rsidP="008110EE">
      <w:pPr>
        <w:pStyle w:val="CorpodeTexto"/>
        <w:ind w:left="360" w:firstLine="0"/>
        <w:rPr>
          <w:lang w:val="pt-PT"/>
        </w:rPr>
      </w:pPr>
      <w:r>
        <w:rPr>
          <w:lang w:val="pt-PT"/>
        </w:rPr>
        <w:t xml:space="preserve">No nível </w:t>
      </w:r>
      <w:r>
        <w:rPr>
          <w:lang w:val="pt-PT"/>
        </w:rPr>
        <w:t>difícil, no caso de haver uma lista de posições a defender, a defesa é sempre privilegiada em relação ao ataque. Desta forma, para poder fazer um ponto, o jogador tem que conseguir ter, na mesma jogada mais do que um padrão em que necessita apenas de mais uma peça para o recriar.</w:t>
      </w:r>
    </w:p>
    <w:p w14:paraId="048FCBD5" w14:textId="0D3BA99B" w:rsidR="008E7678" w:rsidRPr="00D176F0" w:rsidRDefault="000B4558" w:rsidP="00AA74E9">
      <w:pPr>
        <w:pStyle w:val="Cabealho1"/>
        <w:numPr>
          <w:ilvl w:val="0"/>
          <w:numId w:val="21"/>
        </w:numPr>
        <w:rPr>
          <w:lang w:val="pt-PT"/>
        </w:rPr>
      </w:pPr>
      <w:bookmarkStart w:id="11" w:name="_Toc498270755"/>
      <w:r w:rsidRPr="00D176F0">
        <w:rPr>
          <w:lang w:val="pt-PT"/>
        </w:rPr>
        <w:t>Interface Com Utilizador</w:t>
      </w:r>
      <w:bookmarkEnd w:id="11"/>
    </w:p>
    <w:p w14:paraId="1FC5CF32" w14:textId="52EB9194" w:rsidR="00F3740B" w:rsidRDefault="00FB5FBE" w:rsidP="00FB5FBE">
      <w:pPr>
        <w:pStyle w:val="CorpodeTexto"/>
        <w:rPr>
          <w:lang w:val="pt-PT"/>
        </w:rPr>
      </w:pPr>
      <w:r>
        <w:rPr>
          <w:lang w:val="pt-PT"/>
        </w:rPr>
        <w:t>A interface com o utilizador é muito simples e é baseada em menus e opçõ</w:t>
      </w:r>
      <w:r w:rsidR="00A91BD3">
        <w:rPr>
          <w:lang w:val="pt-PT"/>
        </w:rPr>
        <w:t>es que o utilizador sele</w:t>
      </w:r>
      <w:r>
        <w:rPr>
          <w:lang w:val="pt-PT"/>
        </w:rPr>
        <w:t>ciona</w:t>
      </w:r>
      <w:r w:rsidR="00F3740B">
        <w:rPr>
          <w:lang w:val="pt-PT"/>
        </w:rPr>
        <w:t>:</w:t>
      </w:r>
    </w:p>
    <w:p w14:paraId="194882F8" w14:textId="5EDDC4FC" w:rsidR="00F3740B" w:rsidRDefault="00A91BD3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CDAF247" wp14:editId="1A82137F">
            <wp:extent cx="5486400" cy="45313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7-11-12, às 17.15.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247" w14:textId="2CBC259B" w:rsidR="00A91BD3" w:rsidRDefault="00A91BD3">
      <w:pPr>
        <w:rPr>
          <w:lang w:val="pt-PT"/>
        </w:rPr>
      </w:pPr>
      <w:r>
        <w:rPr>
          <w:lang w:val="pt-PT"/>
        </w:rPr>
        <w:t>Todos os menus de jogo são visualizados desta forma e a navegação é feita selecionando a opção desejada.</w:t>
      </w:r>
    </w:p>
    <w:p w14:paraId="209E341C" w14:textId="7D4EA3A7" w:rsidR="00E91641" w:rsidRPr="00D176F0" w:rsidRDefault="00E91641">
      <w:pPr>
        <w:rPr>
          <w:lang w:val="pt-PT"/>
        </w:rPr>
      </w:pPr>
      <w:r w:rsidRPr="00D176F0">
        <w:rPr>
          <w:lang w:val="pt-PT"/>
        </w:rPr>
        <w:br w:type="page"/>
      </w:r>
    </w:p>
    <w:p w14:paraId="2AF1A605" w14:textId="7BFECE55" w:rsidR="00E91641" w:rsidRPr="00D176F0" w:rsidRDefault="000B4558" w:rsidP="00E225FE">
      <w:pPr>
        <w:pStyle w:val="Cabealho1"/>
        <w:numPr>
          <w:ilvl w:val="0"/>
          <w:numId w:val="21"/>
        </w:numPr>
        <w:rPr>
          <w:lang w:val="pt-PT"/>
        </w:rPr>
      </w:pPr>
      <w:bookmarkStart w:id="12" w:name="_Toc498270756"/>
      <w:r w:rsidRPr="00D176F0">
        <w:rPr>
          <w:lang w:val="pt-PT"/>
        </w:rPr>
        <w:lastRenderedPageBreak/>
        <w:t>Conclusões</w:t>
      </w:r>
      <w:bookmarkEnd w:id="12"/>
    </w:p>
    <w:p w14:paraId="6A37EB1B" w14:textId="77AA9772" w:rsidR="003C27F0" w:rsidRPr="00D176F0" w:rsidRDefault="00E225FE" w:rsidP="00E225FE">
      <w:pPr>
        <w:pStyle w:val="CorpodeTexto"/>
        <w:rPr>
          <w:lang w:val="pt-PT"/>
        </w:rPr>
      </w:pPr>
      <w:r>
        <w:rPr>
          <w:lang w:val="pt-PT"/>
        </w:rPr>
        <w:t xml:space="preserve">Após a realização deste trabalho prático conclui-se que uma abordagem em programação em lógica para a implementação deste género de jogos é vantajosa em relação a uma linguagem funcional ou orientada a objetos, pela flexibilidade, pelo modo generativo de soluções que a linguagem proporciona e pelo tamanho reduzido do código desenvolvido. Por outro lado, no que diz respeito à interface com utilizador fica aquém de outro tipo de linguagens, tendo sido a parte do trabalho mais afetada pela abordagem feita. </w:t>
      </w:r>
    </w:p>
    <w:p w14:paraId="17DAF839" w14:textId="30F02672" w:rsidR="000B4558" w:rsidRDefault="000B4558" w:rsidP="00E225FE">
      <w:pPr>
        <w:pStyle w:val="Cabealho1"/>
        <w:rPr>
          <w:lang w:val="pt-PT"/>
        </w:rPr>
      </w:pPr>
      <w:bookmarkStart w:id="13" w:name="_Toc498270757"/>
      <w:r w:rsidRPr="00D176F0">
        <w:rPr>
          <w:lang w:val="pt-PT"/>
        </w:rPr>
        <w:t>Bibliografia</w:t>
      </w:r>
      <w:bookmarkEnd w:id="13"/>
    </w:p>
    <w:p w14:paraId="406247BD" w14:textId="7C7B79BB" w:rsidR="005843A0" w:rsidRDefault="005843A0" w:rsidP="005843A0">
      <w:pPr>
        <w:pStyle w:val="CorpodeTexto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Cardoso, Henrique Lopes; Programação em </w:t>
      </w:r>
      <w:proofErr w:type="spellStart"/>
      <w:proofErr w:type="gramStart"/>
      <w:r>
        <w:rPr>
          <w:lang w:val="pt-PT"/>
        </w:rPr>
        <w:t>Lógica:Fundações</w:t>
      </w:r>
      <w:proofErr w:type="spellEnd"/>
      <w:proofErr w:type="gramEnd"/>
      <w:r>
        <w:rPr>
          <w:lang w:val="pt-PT"/>
        </w:rPr>
        <w:t>, DEI,FEUP,2013</w:t>
      </w:r>
    </w:p>
    <w:p w14:paraId="39A33C3A" w14:textId="77ECE045" w:rsidR="005843A0" w:rsidRDefault="005843A0" w:rsidP="005843A0">
      <w:pPr>
        <w:pStyle w:val="CorpodeTexto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Cardoso, Henrique Lopes; Programação em </w:t>
      </w:r>
      <w:proofErr w:type="spellStart"/>
      <w:proofErr w:type="gramStart"/>
      <w:r>
        <w:rPr>
          <w:lang w:val="pt-PT"/>
        </w:rPr>
        <w:t>Ló</w:t>
      </w:r>
      <w:r>
        <w:rPr>
          <w:lang w:val="pt-PT"/>
        </w:rPr>
        <w:t>gica:Conceitos</w:t>
      </w:r>
      <w:proofErr w:type="spellEnd"/>
      <w:proofErr w:type="gramEnd"/>
      <w:r>
        <w:rPr>
          <w:lang w:val="pt-PT"/>
        </w:rPr>
        <w:t>, DEI,FEUP,2013</w:t>
      </w:r>
    </w:p>
    <w:p w14:paraId="5D7F6CBD" w14:textId="693420EA" w:rsidR="005843A0" w:rsidRDefault="005843A0" w:rsidP="005843A0">
      <w:pPr>
        <w:pStyle w:val="CorpodeTexto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SWI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Reference</w:t>
      </w:r>
      <w:proofErr w:type="spellEnd"/>
      <w:r>
        <w:rPr>
          <w:lang w:val="pt-PT"/>
        </w:rPr>
        <w:t xml:space="preserve"> Manual. Disponível em </w:t>
      </w:r>
      <w:hyperlink r:id="rId28" w:history="1">
        <w:r w:rsidRPr="005843A0">
          <w:rPr>
            <w:rStyle w:val="Hiperligao"/>
            <w:lang w:val="pt-PT"/>
          </w:rPr>
          <w:t>http:/</w:t>
        </w:r>
        <w:r w:rsidRPr="005843A0">
          <w:rPr>
            <w:rStyle w:val="Hiperligao"/>
            <w:lang w:val="pt-PT"/>
          </w:rPr>
          <w:t>/</w:t>
        </w:r>
        <w:r w:rsidRPr="005843A0">
          <w:rPr>
            <w:rStyle w:val="Hiperligao"/>
            <w:lang w:val="pt-PT"/>
          </w:rPr>
          <w:t>www.swi-prolog.org/pldoc/doc_for?object=manual</w:t>
        </w:r>
      </w:hyperlink>
    </w:p>
    <w:p w14:paraId="0FDFA261" w14:textId="6DF68F63" w:rsidR="005843A0" w:rsidRPr="005843A0" w:rsidRDefault="005843A0" w:rsidP="005843A0">
      <w:pPr>
        <w:pStyle w:val="CorpodeTexto"/>
        <w:numPr>
          <w:ilvl w:val="0"/>
          <w:numId w:val="26"/>
        </w:numPr>
        <w:rPr>
          <w:lang w:val="pt-PT"/>
        </w:rPr>
      </w:pPr>
      <w:proofErr w:type="spellStart"/>
      <w:r>
        <w:rPr>
          <w:lang w:val="pt-PT"/>
        </w:rPr>
        <w:t>StackOverflow</w:t>
      </w:r>
      <w:proofErr w:type="spellEnd"/>
      <w:r>
        <w:rPr>
          <w:lang w:val="pt-PT"/>
        </w:rPr>
        <w:t xml:space="preserve">. </w:t>
      </w:r>
      <w:hyperlink r:id="rId29" w:history="1">
        <w:r w:rsidRPr="005843A0">
          <w:rPr>
            <w:rStyle w:val="Hiperligao"/>
            <w:lang w:val="pt-PT"/>
          </w:rPr>
          <w:t>https://stackoverflow.com/</w:t>
        </w:r>
      </w:hyperlink>
      <w:bookmarkStart w:id="14" w:name="_GoBack"/>
      <w:bookmarkEnd w:id="14"/>
    </w:p>
    <w:sectPr w:rsidR="005843A0" w:rsidRPr="005843A0">
      <w:headerReference w:type="even" r:id="rId30"/>
      <w:headerReference w:type="default" r:id="rId31"/>
      <w:headerReference w:type="first" r:id="rId32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18798" w14:textId="77777777" w:rsidR="00320D01" w:rsidRDefault="00320D01">
      <w:r>
        <w:separator/>
      </w:r>
    </w:p>
  </w:endnote>
  <w:endnote w:type="continuationSeparator" w:id="0">
    <w:p w14:paraId="00327A94" w14:textId="77777777" w:rsidR="00320D01" w:rsidRDefault="0032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5F126" w14:textId="77777777" w:rsidR="004B60C8" w:rsidRDefault="004B60C8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43A0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75A0F354" w14:textId="77777777" w:rsidR="004B60C8" w:rsidRDefault="004B60C8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3B9E0" w14:textId="77777777" w:rsidR="004B60C8" w:rsidRDefault="004B60C8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43A0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1F1E99D9" w14:textId="77777777" w:rsidR="004B60C8" w:rsidRDefault="004B60C8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3BA3C" w14:textId="77777777" w:rsidR="004B60C8" w:rsidRDefault="004B60C8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9CA1D" w14:textId="77777777" w:rsidR="00320D01" w:rsidRDefault="00320D01">
      <w:r>
        <w:separator/>
      </w:r>
    </w:p>
  </w:footnote>
  <w:footnote w:type="continuationSeparator" w:id="0">
    <w:p w14:paraId="334DFA81" w14:textId="77777777" w:rsidR="00320D01" w:rsidRDefault="00320D01">
      <w:r>
        <w:separator/>
      </w:r>
    </w:p>
  </w:footnote>
  <w:footnote w:type="continuationNotice" w:id="1">
    <w:p w14:paraId="1B2A5A11" w14:textId="77777777" w:rsidR="00320D01" w:rsidRDefault="00320D01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263AA" w14:textId="77777777" w:rsidR="004B60C8" w:rsidRDefault="004B60C8"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6F8CEB0" wp14:editId="721E134C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842669" id="Rectangle_x0020_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" o:allowincell="f" fillcolor="#e5e5e5" stroked="f" strokecolor="#e5e5e5">
              <v:shadow color="gray" opacity="1" mv:blur="0" offset="2pt,2pt"/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6D730E4" wp14:editId="087B4C0F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E534DEA" w14:textId="77777777" w:rsidR="004B60C8" w:rsidRDefault="004B60C8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1CE0D96F" w14:textId="77777777" w:rsidR="004B60C8" w:rsidRDefault="004B60C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30E4" id="Rectangle_x0020_2" o:spid="_x0000_s1026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" o:allowincell="f" filled="f" stroked="f" strokecolor="white" strokeweight="6pt">
              <v:textbox inset="0,0,0,0">
                <w:txbxContent>
                  <w:p w14:paraId="3E534DEA" w14:textId="77777777" w:rsidR="004B60C8" w:rsidRDefault="004B60C8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1CE0D96F" w14:textId="77777777" w:rsidR="004B60C8" w:rsidRDefault="004B60C8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0CA59" w14:textId="77777777" w:rsidR="004B60C8" w:rsidRDefault="004B60C8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C9090" w14:textId="77777777" w:rsidR="004B60C8" w:rsidRDefault="004B60C8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BEBF7" w14:textId="77777777" w:rsidR="004B60C8" w:rsidRDefault="004B60C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FD072" w14:textId="77777777" w:rsidR="004B60C8" w:rsidRDefault="004B60C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>
    <w:nsid w:val="01BA60C1"/>
    <w:multiLevelType w:val="hybridMultilevel"/>
    <w:tmpl w:val="54F481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D0F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22BB8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5">
    <w:nsid w:val="19F46C33"/>
    <w:multiLevelType w:val="hybridMultilevel"/>
    <w:tmpl w:val="734455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B4D06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2BC4"/>
    <w:multiLevelType w:val="hybridMultilevel"/>
    <w:tmpl w:val="5022B9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ED43BD"/>
    <w:multiLevelType w:val="hybridMultilevel"/>
    <w:tmpl w:val="B890E4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C43B5C"/>
    <w:multiLevelType w:val="hybridMultilevel"/>
    <w:tmpl w:val="283AC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E7D1F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384EAB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D12F0"/>
    <w:multiLevelType w:val="hybridMultilevel"/>
    <w:tmpl w:val="52EEF030"/>
    <w:lvl w:ilvl="0" w:tplc="08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5">
    <w:nsid w:val="61345F3B"/>
    <w:multiLevelType w:val="hybridMultilevel"/>
    <w:tmpl w:val="55F299E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A45C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CAE2225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2060C3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E13E0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F055E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D3417B"/>
    <w:multiLevelType w:val="hybridMultilevel"/>
    <w:tmpl w:val="9586E39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423C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176B58"/>
    <w:multiLevelType w:val="hybridMultilevel"/>
    <w:tmpl w:val="6A049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4"/>
  </w:num>
  <w:num w:numId="4">
    <w:abstractNumId w:val="18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24"/>
  </w:num>
  <w:num w:numId="8">
    <w:abstractNumId w:val="5"/>
  </w:num>
  <w:num w:numId="9">
    <w:abstractNumId w:val="19"/>
  </w:num>
  <w:num w:numId="10">
    <w:abstractNumId w:val="6"/>
  </w:num>
  <w:num w:numId="11">
    <w:abstractNumId w:val="13"/>
  </w:num>
  <w:num w:numId="12">
    <w:abstractNumId w:val="22"/>
  </w:num>
  <w:num w:numId="13">
    <w:abstractNumId w:val="11"/>
  </w:num>
  <w:num w:numId="14">
    <w:abstractNumId w:val="1"/>
  </w:num>
  <w:num w:numId="15">
    <w:abstractNumId w:val="20"/>
  </w:num>
  <w:num w:numId="16">
    <w:abstractNumId w:val="12"/>
  </w:num>
  <w:num w:numId="17">
    <w:abstractNumId w:val="3"/>
  </w:num>
  <w:num w:numId="18">
    <w:abstractNumId w:val="17"/>
  </w:num>
  <w:num w:numId="19">
    <w:abstractNumId w:val="21"/>
  </w:num>
  <w:num w:numId="20">
    <w:abstractNumId w:val="2"/>
  </w:num>
  <w:num w:numId="21">
    <w:abstractNumId w:val="16"/>
  </w:num>
  <w:num w:numId="22">
    <w:abstractNumId w:val="9"/>
  </w:num>
  <w:num w:numId="23">
    <w:abstractNumId w:val="7"/>
  </w:num>
  <w:num w:numId="24">
    <w:abstractNumId w:val="15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42"/>
    <w:rsid w:val="000072ED"/>
    <w:rsid w:val="00012EAF"/>
    <w:rsid w:val="00013DB2"/>
    <w:rsid w:val="000370C8"/>
    <w:rsid w:val="00042970"/>
    <w:rsid w:val="00083CA5"/>
    <w:rsid w:val="0009457A"/>
    <w:rsid w:val="000B1E75"/>
    <w:rsid w:val="000B4558"/>
    <w:rsid w:val="000D72D1"/>
    <w:rsid w:val="000E253D"/>
    <w:rsid w:val="000F5643"/>
    <w:rsid w:val="00150735"/>
    <w:rsid w:val="00183E05"/>
    <w:rsid w:val="001B540A"/>
    <w:rsid w:val="001B7671"/>
    <w:rsid w:val="001C5960"/>
    <w:rsid w:val="001E54C1"/>
    <w:rsid w:val="001E7CC6"/>
    <w:rsid w:val="0022269B"/>
    <w:rsid w:val="0022668D"/>
    <w:rsid w:val="00290CD3"/>
    <w:rsid w:val="002B24E0"/>
    <w:rsid w:val="002B2771"/>
    <w:rsid w:val="002B6DC8"/>
    <w:rsid w:val="002D6B33"/>
    <w:rsid w:val="002E1DA3"/>
    <w:rsid w:val="002E718A"/>
    <w:rsid w:val="002F5A3F"/>
    <w:rsid w:val="002F5E7F"/>
    <w:rsid w:val="00315DE5"/>
    <w:rsid w:val="00320D01"/>
    <w:rsid w:val="00323527"/>
    <w:rsid w:val="0032752A"/>
    <w:rsid w:val="003348A3"/>
    <w:rsid w:val="00335EEB"/>
    <w:rsid w:val="003A2D6A"/>
    <w:rsid w:val="003B127A"/>
    <w:rsid w:val="003B56CB"/>
    <w:rsid w:val="003C27F0"/>
    <w:rsid w:val="003E4C18"/>
    <w:rsid w:val="003E4E60"/>
    <w:rsid w:val="003E7771"/>
    <w:rsid w:val="00420EFC"/>
    <w:rsid w:val="00446073"/>
    <w:rsid w:val="00450466"/>
    <w:rsid w:val="004537B5"/>
    <w:rsid w:val="00471D48"/>
    <w:rsid w:val="00475F1B"/>
    <w:rsid w:val="004A56BC"/>
    <w:rsid w:val="004B286C"/>
    <w:rsid w:val="004B60C8"/>
    <w:rsid w:val="004C4AAE"/>
    <w:rsid w:val="004C6618"/>
    <w:rsid w:val="004D2494"/>
    <w:rsid w:val="004D6598"/>
    <w:rsid w:val="004D6BEC"/>
    <w:rsid w:val="004F0E94"/>
    <w:rsid w:val="00510124"/>
    <w:rsid w:val="005242C7"/>
    <w:rsid w:val="005336AC"/>
    <w:rsid w:val="0056475F"/>
    <w:rsid w:val="005843A0"/>
    <w:rsid w:val="005B5ACC"/>
    <w:rsid w:val="0060181D"/>
    <w:rsid w:val="0062585C"/>
    <w:rsid w:val="00635555"/>
    <w:rsid w:val="006364E3"/>
    <w:rsid w:val="00643AB8"/>
    <w:rsid w:val="00666CFD"/>
    <w:rsid w:val="00672D1F"/>
    <w:rsid w:val="00694085"/>
    <w:rsid w:val="00697ACE"/>
    <w:rsid w:val="006B43ED"/>
    <w:rsid w:val="006B7DC3"/>
    <w:rsid w:val="006C0C34"/>
    <w:rsid w:val="006D375B"/>
    <w:rsid w:val="006E2CDC"/>
    <w:rsid w:val="00712C3A"/>
    <w:rsid w:val="007162CF"/>
    <w:rsid w:val="00752307"/>
    <w:rsid w:val="00756C66"/>
    <w:rsid w:val="00772102"/>
    <w:rsid w:val="00772A0F"/>
    <w:rsid w:val="007851BB"/>
    <w:rsid w:val="007A1656"/>
    <w:rsid w:val="007B156B"/>
    <w:rsid w:val="007E2E43"/>
    <w:rsid w:val="007E336D"/>
    <w:rsid w:val="00800E08"/>
    <w:rsid w:val="00801E9D"/>
    <w:rsid w:val="008110EE"/>
    <w:rsid w:val="0082236F"/>
    <w:rsid w:val="00826ADD"/>
    <w:rsid w:val="0084483F"/>
    <w:rsid w:val="00857EA9"/>
    <w:rsid w:val="00890998"/>
    <w:rsid w:val="008B3E45"/>
    <w:rsid w:val="008E7678"/>
    <w:rsid w:val="009213D9"/>
    <w:rsid w:val="00921A8D"/>
    <w:rsid w:val="00927ADD"/>
    <w:rsid w:val="009548CF"/>
    <w:rsid w:val="009618AB"/>
    <w:rsid w:val="0096261A"/>
    <w:rsid w:val="0096293D"/>
    <w:rsid w:val="00974676"/>
    <w:rsid w:val="00976ED0"/>
    <w:rsid w:val="009877DC"/>
    <w:rsid w:val="00A02E8B"/>
    <w:rsid w:val="00A63267"/>
    <w:rsid w:val="00A73969"/>
    <w:rsid w:val="00A77818"/>
    <w:rsid w:val="00A91BD3"/>
    <w:rsid w:val="00AA74E9"/>
    <w:rsid w:val="00AD13DC"/>
    <w:rsid w:val="00AD4D5E"/>
    <w:rsid w:val="00AE29A5"/>
    <w:rsid w:val="00AE698E"/>
    <w:rsid w:val="00B121C0"/>
    <w:rsid w:val="00B12B9E"/>
    <w:rsid w:val="00B17308"/>
    <w:rsid w:val="00B37BC7"/>
    <w:rsid w:val="00B438D6"/>
    <w:rsid w:val="00B46C16"/>
    <w:rsid w:val="00B72078"/>
    <w:rsid w:val="00B7375A"/>
    <w:rsid w:val="00B768E8"/>
    <w:rsid w:val="00BC5FFE"/>
    <w:rsid w:val="00BE0CCA"/>
    <w:rsid w:val="00BF2DCB"/>
    <w:rsid w:val="00C04FF2"/>
    <w:rsid w:val="00C17A76"/>
    <w:rsid w:val="00C23AA2"/>
    <w:rsid w:val="00C46E3E"/>
    <w:rsid w:val="00C77390"/>
    <w:rsid w:val="00CC5306"/>
    <w:rsid w:val="00CD34BF"/>
    <w:rsid w:val="00CD558C"/>
    <w:rsid w:val="00CD662D"/>
    <w:rsid w:val="00CD6DFE"/>
    <w:rsid w:val="00CE32E2"/>
    <w:rsid w:val="00D146DC"/>
    <w:rsid w:val="00D176F0"/>
    <w:rsid w:val="00D2451E"/>
    <w:rsid w:val="00D34542"/>
    <w:rsid w:val="00D3512C"/>
    <w:rsid w:val="00D76045"/>
    <w:rsid w:val="00D76869"/>
    <w:rsid w:val="00D84CDF"/>
    <w:rsid w:val="00DC27FF"/>
    <w:rsid w:val="00DC45D4"/>
    <w:rsid w:val="00DD1452"/>
    <w:rsid w:val="00DD1BF4"/>
    <w:rsid w:val="00DD70E9"/>
    <w:rsid w:val="00DF4D33"/>
    <w:rsid w:val="00DF56B8"/>
    <w:rsid w:val="00E225FE"/>
    <w:rsid w:val="00E56E13"/>
    <w:rsid w:val="00E60BD5"/>
    <w:rsid w:val="00E91641"/>
    <w:rsid w:val="00EB4DFB"/>
    <w:rsid w:val="00ED0C96"/>
    <w:rsid w:val="00ED3BE9"/>
    <w:rsid w:val="00ED61A8"/>
    <w:rsid w:val="00F324DB"/>
    <w:rsid w:val="00F3454F"/>
    <w:rsid w:val="00F36644"/>
    <w:rsid w:val="00F3740B"/>
    <w:rsid w:val="00F400E8"/>
    <w:rsid w:val="00F5360F"/>
    <w:rsid w:val="00F64953"/>
    <w:rsid w:val="00F71628"/>
    <w:rsid w:val="00F86045"/>
    <w:rsid w:val="00FA342A"/>
    <w:rsid w:val="00FB151B"/>
    <w:rsid w:val="00FB5FBE"/>
    <w:rsid w:val="00FB6D0F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B71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1C0"/>
    <w:rPr>
      <w:rFonts w:ascii="Garamond" w:hAnsi="Garamond"/>
      <w:sz w:val="22"/>
    </w:rPr>
  </w:style>
  <w:style w:type="paragraph" w:styleId="Cabealh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Cabealh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Cabealh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Cabealh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Cabealh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Cabealh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Cabealh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Cabealh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Cabealh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bCs/>
      <w:szCs w:val="22"/>
    </w:rPr>
  </w:style>
  <w:style w:type="paragraph" w:styleId="ndice3">
    <w:name w:val="toc 3"/>
    <w:basedOn w:val="Normal"/>
    <w:semiHidden/>
    <w:rsid w:val="00AD13DC"/>
    <w:pPr>
      <w:ind w:left="440"/>
    </w:pPr>
    <w:rPr>
      <w:rFonts w:asciiTheme="minorHAnsi" w:hAnsiTheme="minorHAnsi"/>
      <w:szCs w:val="22"/>
    </w:rPr>
  </w:style>
  <w:style w:type="paragraph" w:styleId="ndice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ndice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83E05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183E05"/>
    <w:rPr>
      <w:color w:val="0000FF" w:themeColor="hyperlink"/>
      <w:u w:val="single"/>
    </w:rPr>
  </w:style>
  <w:style w:type="paragraph" w:styleId="ndice6">
    <w:name w:val="toc 6"/>
    <w:basedOn w:val="Normal"/>
    <w:next w:val="Normal"/>
    <w:autoRedefine/>
    <w:semiHidden/>
    <w:unhideWhenUsed/>
    <w:rsid w:val="00183E05"/>
    <w:pPr>
      <w:ind w:left="1100"/>
    </w:pPr>
    <w:rPr>
      <w:rFonts w:asciiTheme="minorHAnsi" w:hAnsiTheme="minorHAnsi"/>
      <w:sz w:val="20"/>
    </w:rPr>
  </w:style>
  <w:style w:type="paragraph" w:styleId="ndice7">
    <w:name w:val="toc 7"/>
    <w:basedOn w:val="Normal"/>
    <w:next w:val="Normal"/>
    <w:autoRedefine/>
    <w:semiHidden/>
    <w:unhideWhenUsed/>
    <w:rsid w:val="00183E05"/>
    <w:pPr>
      <w:ind w:left="1320"/>
    </w:pPr>
    <w:rPr>
      <w:rFonts w:asciiTheme="minorHAnsi" w:hAnsiTheme="minorHAnsi"/>
      <w:sz w:val="20"/>
    </w:rPr>
  </w:style>
  <w:style w:type="paragraph" w:styleId="ndice8">
    <w:name w:val="toc 8"/>
    <w:basedOn w:val="Normal"/>
    <w:next w:val="Normal"/>
    <w:autoRedefine/>
    <w:semiHidden/>
    <w:unhideWhenUsed/>
    <w:rsid w:val="00183E05"/>
    <w:pPr>
      <w:ind w:left="1540"/>
    </w:pPr>
    <w:rPr>
      <w:rFonts w:asciiTheme="minorHAnsi" w:hAnsiTheme="minorHAnsi"/>
      <w:sz w:val="20"/>
    </w:rPr>
  </w:style>
  <w:style w:type="paragraph" w:styleId="ndice9">
    <w:name w:val="toc 9"/>
    <w:basedOn w:val="Normal"/>
    <w:next w:val="Normal"/>
    <w:autoRedefine/>
    <w:semiHidden/>
    <w:unhideWhenUsed/>
    <w:rsid w:val="00183E05"/>
    <w:pPr>
      <w:ind w:left="1760"/>
    </w:pPr>
    <w:rPr>
      <w:rFonts w:asciiTheme="minorHAnsi" w:hAnsiTheme="minorHAnsi"/>
      <w:sz w:val="20"/>
    </w:rPr>
  </w:style>
  <w:style w:type="paragraph" w:styleId="PargrafodaLista">
    <w:name w:val="List Paragraph"/>
    <w:basedOn w:val="Normal"/>
    <w:uiPriority w:val="34"/>
    <w:qFormat/>
    <w:rsid w:val="008E7678"/>
    <w:pPr>
      <w:ind w:left="720"/>
      <w:contextualSpacing/>
    </w:pPr>
  </w:style>
  <w:style w:type="character" w:styleId="Hiperligaovisitada">
    <w:name w:val="FollowedHyperlink"/>
    <w:basedOn w:val="Tipodeletrapredefinidodopargrafo"/>
    <w:rsid w:val="005843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hyperlink" Target="http://www.swi-prolog.org/pldoc/doc_for?object=manual" TargetMode="External"/><Relationship Id="rId29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eader" Target="header3.xml"/><Relationship Id="rId31" Type="http://schemas.openxmlformats.org/officeDocument/2006/relationships/header" Target="header4.xml"/><Relationship Id="rId32" Type="http://schemas.openxmlformats.org/officeDocument/2006/relationships/header" Target="header5.xml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image" Target="media/image1.tiff"/><Relationship Id="rId17" Type="http://schemas.openxmlformats.org/officeDocument/2006/relationships/image" Target="media/image2.tiff"/><Relationship Id="rId18" Type="http://schemas.openxmlformats.org/officeDocument/2006/relationships/image" Target="media/image3.png"/><Relationship Id="rId1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aofurriel/Library/Containers/com.microsoft.Word/Data/Library/Caches/2070/TM02806161/Relato&#769;rio%20de%20nego&#769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 xsi:nil="true"/>
    <AssetExpire xmlns="8289c1ac-6532-4c62-99f0-6d047703163c">2035-01-01T08:00:00+00:00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729657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2011-12-21T15:37:00+00:00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329011</Value>
      <Value>329012</Value>
    </PublishStatusLookup>
    <APAuthor xmlns="8289c1ac-6532-4c62-99f0-6d047703163c">
      <UserInfo>
        <DisplayName>REDMOND\v-gakel</DisplayName>
        <AccountId>2721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>Business report (Elegant design)</SourceTitle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>2007 Template UpLeveling Do Not HandOff</UALocComments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2007 Default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TP102806160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OfficeOnline,OfficeOnlineVNext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14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DA253F-FEEB-4A1C-A9A3-91B5383E9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F272F-D482-4917-85B7-6E2E138F5784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F4EDF743-9A17-3641-8DBF-D6994201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Relatório de negócios (tema Elegante).dotx</Template>
  <TotalTime>200</TotalTime>
  <Pages>16</Pages>
  <Words>2927</Words>
  <Characters>15807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report (Elegant design)</vt:lpstr>
    </vt:vector>
  </TitlesOfParts>
  <Company>Microsoft Corporation</Company>
  <LinksUpToDate>false</LinksUpToDate>
  <CharactersWithSpaces>18697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João Pinheiro</dc:creator>
  <cp:lastModifiedBy>João Pinheiro</cp:lastModifiedBy>
  <cp:revision>17</cp:revision>
  <cp:lastPrinted>1900-01-01T00:36:45Z</cp:lastPrinted>
  <dcterms:created xsi:type="dcterms:W3CDTF">2017-11-12T10:24:00Z</dcterms:created>
  <dcterms:modified xsi:type="dcterms:W3CDTF">2017-11-12T17:32:00Z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5651000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